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2804C" w14:textId="77777777" w:rsidR="006925C9" w:rsidRDefault="006925C9"/>
    <w:p w14:paraId="45A089F9" w14:textId="77777777" w:rsidR="009E65D7" w:rsidRDefault="009E65D7"/>
    <w:p w14:paraId="3AD9EF4C" w14:textId="77777777" w:rsidR="009E65D7" w:rsidRDefault="009E65D7"/>
    <w:p w14:paraId="55BE0848" w14:textId="77777777" w:rsidR="009E65D7" w:rsidRDefault="009E65D7"/>
    <w:p w14:paraId="76508B8B" w14:textId="77777777" w:rsidR="009E65D7" w:rsidRDefault="009E65D7"/>
    <w:p w14:paraId="0B064817" w14:textId="77777777" w:rsidR="009E65D7" w:rsidRDefault="009E65D7"/>
    <w:p w14:paraId="0B083FC0" w14:textId="77777777" w:rsidR="009E65D7" w:rsidRDefault="009E65D7"/>
    <w:p w14:paraId="56824E5D" w14:textId="77777777" w:rsidR="009E65D7" w:rsidRDefault="009E65D7"/>
    <w:p w14:paraId="600526AA" w14:textId="77777777" w:rsidR="009E65D7" w:rsidRDefault="009E65D7"/>
    <w:p w14:paraId="40A942A4" w14:textId="77777777"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705C1C">
        <w:rPr>
          <w:rFonts w:ascii="Arial Unicode MS" w:eastAsia="Arial Unicode MS" w:hAnsi="Arial Unicode MS" w:cs="Arial Unicode MS" w:hint="eastAsia"/>
          <w:sz w:val="48"/>
          <w:szCs w:val="48"/>
        </w:rPr>
        <w:t>软件详细设计</w:t>
      </w:r>
    </w:p>
    <w:p w14:paraId="386E6339" w14:textId="77777777"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14:paraId="7DE14CC8" w14:textId="77777777" w:rsidR="009E65D7" w:rsidRDefault="009E65D7"/>
    <w:p w14:paraId="474B9502" w14:textId="77777777" w:rsidR="009E65D7" w:rsidRDefault="009E65D7"/>
    <w:p w14:paraId="39A04D69" w14:textId="77777777" w:rsidR="009E65D7" w:rsidRDefault="009E65D7"/>
    <w:p w14:paraId="55C68D42" w14:textId="77777777" w:rsidR="009E65D7" w:rsidRDefault="009E65D7"/>
    <w:p w14:paraId="3D260E32" w14:textId="77777777" w:rsidR="009E65D7" w:rsidRDefault="009E65D7"/>
    <w:p w14:paraId="77FB593F" w14:textId="77777777" w:rsidR="009E65D7" w:rsidRDefault="009E65D7"/>
    <w:p w14:paraId="009BB1DD" w14:textId="77777777" w:rsidR="009E65D7" w:rsidRDefault="009E65D7"/>
    <w:p w14:paraId="70031505" w14:textId="77777777" w:rsidR="009E65D7" w:rsidRDefault="009E65D7"/>
    <w:p w14:paraId="414A4153" w14:textId="77777777" w:rsidR="009E65D7" w:rsidRDefault="009E65D7"/>
    <w:p w14:paraId="58B8F0BB" w14:textId="77777777" w:rsidR="009E65D7" w:rsidRDefault="009E65D7"/>
    <w:p w14:paraId="49F81F22" w14:textId="77777777" w:rsidR="009E65D7" w:rsidRDefault="009E65D7"/>
    <w:p w14:paraId="4ECF3617" w14:textId="77777777" w:rsidR="009E65D7" w:rsidRDefault="009E65D7"/>
    <w:p w14:paraId="7E5AE8EB" w14:textId="77777777" w:rsidR="009E3A44" w:rsidRDefault="009E3A44"/>
    <w:p w14:paraId="00A6740A" w14:textId="77777777" w:rsidR="009E3A44" w:rsidRDefault="009E3A44"/>
    <w:p w14:paraId="0CBE5012" w14:textId="77777777" w:rsidR="009E3A44" w:rsidRDefault="009E3A44"/>
    <w:p w14:paraId="7C126B00" w14:textId="77777777" w:rsidR="009E65D7" w:rsidRDefault="009E65D7"/>
    <w:p w14:paraId="699FC7A3" w14:textId="77777777" w:rsidR="009E65D7" w:rsidRDefault="009E65D7"/>
    <w:p w14:paraId="31BA9859" w14:textId="77777777" w:rsidR="009E65D7" w:rsidRDefault="009E65D7"/>
    <w:p w14:paraId="5E7369E5" w14:textId="77777777" w:rsidR="009E65D7" w:rsidRDefault="009E65D7"/>
    <w:p w14:paraId="0CB24EAF" w14:textId="77777777" w:rsidR="009E65D7" w:rsidRDefault="009E65D7"/>
    <w:p w14:paraId="2F8156E8" w14:textId="77777777" w:rsidR="009E65D7" w:rsidRDefault="009E65D7"/>
    <w:p w14:paraId="0FEFD920" w14:textId="77777777" w:rsidR="009E65D7" w:rsidRDefault="009E65D7"/>
    <w:p w14:paraId="7F69681A" w14:textId="77777777" w:rsidR="009E65D7" w:rsidRDefault="009E65D7"/>
    <w:p w14:paraId="09CBB897" w14:textId="77777777" w:rsidR="00AA748F" w:rsidRDefault="00AA748F"/>
    <w:p w14:paraId="6775382B" w14:textId="77777777" w:rsidR="009E65D7" w:rsidRDefault="009E65D7"/>
    <w:p w14:paraId="16F8B61F" w14:textId="77777777" w:rsidR="009E65D7" w:rsidRDefault="009E65D7"/>
    <w:p w14:paraId="5E6F7756" w14:textId="77777777" w:rsidR="00AA748F" w:rsidRDefault="00AA748F"/>
    <w:p w14:paraId="7542014B" w14:textId="77777777"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14:paraId="00389F66" w14:textId="77777777" w:rsidR="00126684" w:rsidRDefault="00126684" w:rsidP="00126684">
          <w:pPr>
            <w:pStyle w:val="TOC"/>
            <w:jc w:val="center"/>
          </w:pPr>
          <w:r>
            <w:rPr>
              <w:lang w:val="zh-CN"/>
            </w:rPr>
            <w:t>目录</w:t>
          </w:r>
        </w:p>
        <w:p w14:paraId="1B45D182" w14:textId="77777777" w:rsidR="00A67126" w:rsidRDefault="005B536F">
          <w:pPr>
            <w:pStyle w:val="21"/>
            <w:tabs>
              <w:tab w:val="left" w:pos="126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51453518" w:history="1">
            <w:r w:rsidR="00A67126" w:rsidRPr="00E325E8">
              <w:rPr>
                <w:rStyle w:val="af0"/>
                <w:noProof/>
              </w:rPr>
              <w:t>1.1.</w:t>
            </w:r>
            <w:r w:rsidR="00A67126">
              <w:rPr>
                <w:rFonts w:asciiTheme="minorHAnsi" w:eastAsiaTheme="minorEastAsia" w:hAnsiTheme="minorHAnsi" w:cstheme="minorBidi"/>
                <w:noProof/>
                <w:szCs w:val="22"/>
                <w:lang w:bidi="ar-SA"/>
              </w:rPr>
              <w:tab/>
            </w:r>
            <w:r w:rsidR="00A67126" w:rsidRPr="00E325E8">
              <w:rPr>
                <w:rStyle w:val="af0"/>
                <w:rFonts w:hint="eastAsia"/>
                <w:noProof/>
              </w:rPr>
              <w:t>更新版本相关的命令（非软件人员慎用）</w:t>
            </w:r>
            <w:r w:rsidR="00A67126">
              <w:rPr>
                <w:noProof/>
                <w:webHidden/>
              </w:rPr>
              <w:tab/>
            </w:r>
            <w:r w:rsidR="00A67126">
              <w:rPr>
                <w:noProof/>
                <w:webHidden/>
              </w:rPr>
              <w:fldChar w:fldCharType="begin"/>
            </w:r>
            <w:r w:rsidR="00A67126">
              <w:rPr>
                <w:noProof/>
                <w:webHidden/>
              </w:rPr>
              <w:instrText xml:space="preserve"> PAGEREF _Toc451453518 \h </w:instrText>
            </w:r>
            <w:r w:rsidR="00A67126">
              <w:rPr>
                <w:noProof/>
                <w:webHidden/>
              </w:rPr>
            </w:r>
            <w:r w:rsidR="00A67126">
              <w:rPr>
                <w:noProof/>
                <w:webHidden/>
              </w:rPr>
              <w:fldChar w:fldCharType="separate"/>
            </w:r>
            <w:r w:rsidR="00A67126">
              <w:rPr>
                <w:noProof/>
                <w:webHidden/>
              </w:rPr>
              <w:t>2</w:t>
            </w:r>
            <w:r w:rsidR="00A67126">
              <w:rPr>
                <w:noProof/>
                <w:webHidden/>
              </w:rPr>
              <w:fldChar w:fldCharType="end"/>
            </w:r>
          </w:hyperlink>
        </w:p>
        <w:p w14:paraId="60831EA0" w14:textId="77777777" w:rsidR="00A67126" w:rsidRDefault="00A67126">
          <w:pPr>
            <w:pStyle w:val="31"/>
            <w:tabs>
              <w:tab w:val="left" w:pos="1680"/>
              <w:tab w:val="right" w:leader="dot" w:pos="8296"/>
            </w:tabs>
            <w:rPr>
              <w:rFonts w:asciiTheme="minorHAnsi" w:eastAsiaTheme="minorEastAsia" w:hAnsiTheme="minorHAnsi" w:cstheme="minorBidi"/>
              <w:noProof/>
              <w:szCs w:val="22"/>
              <w:lang w:bidi="ar-SA"/>
            </w:rPr>
          </w:pPr>
          <w:hyperlink w:anchor="_Toc451453519" w:history="1">
            <w:r w:rsidRPr="00E325E8">
              <w:rPr>
                <w:rStyle w:val="af0"/>
                <w:noProof/>
              </w:rPr>
              <w:t>1.1.1.</w:t>
            </w:r>
            <w:r>
              <w:rPr>
                <w:rFonts w:asciiTheme="minorHAnsi" w:eastAsiaTheme="minorEastAsia" w:hAnsiTheme="minorHAnsi" w:cstheme="minorBidi"/>
                <w:noProof/>
                <w:szCs w:val="22"/>
                <w:lang w:bidi="ar-SA"/>
              </w:rPr>
              <w:tab/>
            </w:r>
            <w:r w:rsidRPr="00E325E8">
              <w:rPr>
                <w:rStyle w:val="af0"/>
                <w:rFonts w:hint="eastAsia"/>
                <w:noProof/>
              </w:rPr>
              <w:t>各子系统版本说明</w:t>
            </w:r>
            <w:r>
              <w:rPr>
                <w:noProof/>
                <w:webHidden/>
              </w:rPr>
              <w:tab/>
            </w:r>
            <w:r>
              <w:rPr>
                <w:noProof/>
                <w:webHidden/>
              </w:rPr>
              <w:fldChar w:fldCharType="begin"/>
            </w:r>
            <w:r>
              <w:rPr>
                <w:noProof/>
                <w:webHidden/>
              </w:rPr>
              <w:instrText xml:space="preserve"> PAGEREF _Toc451453519 \h </w:instrText>
            </w:r>
            <w:r>
              <w:rPr>
                <w:noProof/>
                <w:webHidden/>
              </w:rPr>
            </w:r>
            <w:r>
              <w:rPr>
                <w:noProof/>
                <w:webHidden/>
              </w:rPr>
              <w:fldChar w:fldCharType="separate"/>
            </w:r>
            <w:r>
              <w:rPr>
                <w:noProof/>
                <w:webHidden/>
              </w:rPr>
              <w:t>2</w:t>
            </w:r>
            <w:r>
              <w:rPr>
                <w:noProof/>
                <w:webHidden/>
              </w:rPr>
              <w:fldChar w:fldCharType="end"/>
            </w:r>
          </w:hyperlink>
        </w:p>
        <w:p w14:paraId="213ACC06" w14:textId="77777777" w:rsidR="00A67126" w:rsidRDefault="00A67126">
          <w:pPr>
            <w:pStyle w:val="31"/>
            <w:tabs>
              <w:tab w:val="left" w:pos="1680"/>
              <w:tab w:val="right" w:leader="dot" w:pos="8296"/>
            </w:tabs>
            <w:rPr>
              <w:rFonts w:asciiTheme="minorHAnsi" w:eastAsiaTheme="minorEastAsia" w:hAnsiTheme="minorHAnsi" w:cstheme="minorBidi"/>
              <w:noProof/>
              <w:szCs w:val="22"/>
              <w:lang w:bidi="ar-SA"/>
            </w:rPr>
          </w:pPr>
          <w:hyperlink w:anchor="_Toc451453520" w:history="1">
            <w:r w:rsidRPr="00E325E8">
              <w:rPr>
                <w:rStyle w:val="af0"/>
                <w:noProof/>
              </w:rPr>
              <w:t>1.1.2.</w:t>
            </w:r>
            <w:r>
              <w:rPr>
                <w:rFonts w:asciiTheme="minorHAnsi" w:eastAsiaTheme="minorEastAsia" w:hAnsiTheme="minorHAnsi" w:cstheme="minorBidi"/>
                <w:noProof/>
                <w:szCs w:val="22"/>
                <w:lang w:bidi="ar-SA"/>
              </w:rPr>
              <w:tab/>
            </w:r>
            <w:r w:rsidRPr="00E325E8">
              <w:rPr>
                <w:rStyle w:val="af0"/>
                <w:rFonts w:hint="eastAsia"/>
                <w:noProof/>
              </w:rPr>
              <w:t>空板的版本加载烧写</w:t>
            </w:r>
            <w:r>
              <w:rPr>
                <w:noProof/>
                <w:webHidden/>
              </w:rPr>
              <w:tab/>
            </w:r>
            <w:r>
              <w:rPr>
                <w:noProof/>
                <w:webHidden/>
              </w:rPr>
              <w:fldChar w:fldCharType="begin"/>
            </w:r>
            <w:r>
              <w:rPr>
                <w:noProof/>
                <w:webHidden/>
              </w:rPr>
              <w:instrText xml:space="preserve"> PAGEREF _Toc451453520 \h </w:instrText>
            </w:r>
            <w:r>
              <w:rPr>
                <w:noProof/>
                <w:webHidden/>
              </w:rPr>
            </w:r>
            <w:r>
              <w:rPr>
                <w:noProof/>
                <w:webHidden/>
              </w:rPr>
              <w:fldChar w:fldCharType="separate"/>
            </w:r>
            <w:r>
              <w:rPr>
                <w:noProof/>
                <w:webHidden/>
              </w:rPr>
              <w:t>2</w:t>
            </w:r>
            <w:r>
              <w:rPr>
                <w:noProof/>
                <w:webHidden/>
              </w:rPr>
              <w:fldChar w:fldCharType="end"/>
            </w:r>
          </w:hyperlink>
        </w:p>
        <w:p w14:paraId="67B1CB3C" w14:textId="77777777" w:rsidR="00A67126" w:rsidRDefault="00A67126">
          <w:pPr>
            <w:pStyle w:val="21"/>
            <w:tabs>
              <w:tab w:val="left" w:pos="1680"/>
              <w:tab w:val="right" w:leader="dot" w:pos="8296"/>
            </w:tabs>
            <w:rPr>
              <w:rFonts w:asciiTheme="minorHAnsi" w:eastAsiaTheme="minorEastAsia" w:hAnsiTheme="minorHAnsi" w:cstheme="minorBidi"/>
              <w:noProof/>
              <w:szCs w:val="22"/>
              <w:lang w:bidi="ar-SA"/>
            </w:rPr>
          </w:pPr>
          <w:hyperlink w:anchor="_Toc451453521" w:history="1">
            <w:r w:rsidRPr="00E325E8">
              <w:rPr>
                <w:rStyle w:val="af0"/>
                <w:noProof/>
              </w:rPr>
              <w:t>1.1.2.1.</w:t>
            </w:r>
            <w:r>
              <w:rPr>
                <w:rFonts w:asciiTheme="minorHAnsi" w:eastAsiaTheme="minorEastAsia" w:hAnsiTheme="minorHAnsi" w:cstheme="minorBidi"/>
                <w:noProof/>
                <w:szCs w:val="22"/>
                <w:lang w:bidi="ar-SA"/>
              </w:rPr>
              <w:tab/>
            </w:r>
            <w:r w:rsidRPr="00E325E8">
              <w:rPr>
                <w:rStyle w:val="af0"/>
                <w:rFonts w:hint="eastAsia"/>
                <w:noProof/>
              </w:rPr>
              <w:t>进入</w:t>
            </w:r>
            <w:r w:rsidRPr="00E325E8">
              <w:rPr>
                <w:rStyle w:val="af0"/>
                <w:noProof/>
              </w:rPr>
              <w:t>slh_DM36x.exe</w:t>
            </w:r>
            <w:r w:rsidRPr="00E325E8">
              <w:rPr>
                <w:rStyle w:val="af0"/>
                <w:rFonts w:hint="eastAsia"/>
                <w:noProof/>
              </w:rPr>
              <w:t>目录</w:t>
            </w:r>
            <w:r>
              <w:rPr>
                <w:noProof/>
                <w:webHidden/>
              </w:rPr>
              <w:tab/>
            </w:r>
            <w:r>
              <w:rPr>
                <w:noProof/>
                <w:webHidden/>
              </w:rPr>
              <w:fldChar w:fldCharType="begin"/>
            </w:r>
            <w:r>
              <w:rPr>
                <w:noProof/>
                <w:webHidden/>
              </w:rPr>
              <w:instrText xml:space="preserve"> PAGEREF _Toc451453521 \h </w:instrText>
            </w:r>
            <w:r>
              <w:rPr>
                <w:noProof/>
                <w:webHidden/>
              </w:rPr>
            </w:r>
            <w:r>
              <w:rPr>
                <w:noProof/>
                <w:webHidden/>
              </w:rPr>
              <w:fldChar w:fldCharType="separate"/>
            </w:r>
            <w:r>
              <w:rPr>
                <w:noProof/>
                <w:webHidden/>
              </w:rPr>
              <w:t>3</w:t>
            </w:r>
            <w:r>
              <w:rPr>
                <w:noProof/>
                <w:webHidden/>
              </w:rPr>
              <w:fldChar w:fldCharType="end"/>
            </w:r>
          </w:hyperlink>
        </w:p>
        <w:p w14:paraId="2ACE9A75" w14:textId="77777777" w:rsidR="00A67126" w:rsidRDefault="00A67126">
          <w:pPr>
            <w:pStyle w:val="21"/>
            <w:tabs>
              <w:tab w:val="left" w:pos="1680"/>
              <w:tab w:val="right" w:leader="dot" w:pos="8296"/>
            </w:tabs>
            <w:rPr>
              <w:rFonts w:asciiTheme="minorHAnsi" w:eastAsiaTheme="minorEastAsia" w:hAnsiTheme="minorHAnsi" w:cstheme="minorBidi"/>
              <w:noProof/>
              <w:szCs w:val="22"/>
              <w:lang w:bidi="ar-SA"/>
            </w:rPr>
          </w:pPr>
          <w:hyperlink w:anchor="_Toc451453522" w:history="1">
            <w:r w:rsidRPr="00E325E8">
              <w:rPr>
                <w:rStyle w:val="af0"/>
                <w:noProof/>
              </w:rPr>
              <w:t>1.1.2.2.</w:t>
            </w:r>
            <w:r>
              <w:rPr>
                <w:rFonts w:asciiTheme="minorHAnsi" w:eastAsiaTheme="minorEastAsia" w:hAnsiTheme="minorHAnsi" w:cstheme="minorBidi"/>
                <w:noProof/>
                <w:szCs w:val="22"/>
                <w:lang w:bidi="ar-SA"/>
              </w:rPr>
              <w:tab/>
            </w:r>
            <w:r w:rsidRPr="00E325E8">
              <w:rPr>
                <w:rStyle w:val="af0"/>
                <w:rFonts w:hint="eastAsia"/>
                <w:noProof/>
              </w:rPr>
              <w:t>切换串口下载路径</w:t>
            </w:r>
            <w:r>
              <w:rPr>
                <w:noProof/>
                <w:webHidden/>
              </w:rPr>
              <w:tab/>
            </w:r>
            <w:r>
              <w:rPr>
                <w:noProof/>
                <w:webHidden/>
              </w:rPr>
              <w:fldChar w:fldCharType="begin"/>
            </w:r>
            <w:r>
              <w:rPr>
                <w:noProof/>
                <w:webHidden/>
              </w:rPr>
              <w:instrText xml:space="preserve"> PAGEREF _Toc451453522 \h </w:instrText>
            </w:r>
            <w:r>
              <w:rPr>
                <w:noProof/>
                <w:webHidden/>
              </w:rPr>
            </w:r>
            <w:r>
              <w:rPr>
                <w:noProof/>
                <w:webHidden/>
              </w:rPr>
              <w:fldChar w:fldCharType="separate"/>
            </w:r>
            <w:r>
              <w:rPr>
                <w:noProof/>
                <w:webHidden/>
              </w:rPr>
              <w:t>3</w:t>
            </w:r>
            <w:r>
              <w:rPr>
                <w:noProof/>
                <w:webHidden/>
              </w:rPr>
              <w:fldChar w:fldCharType="end"/>
            </w:r>
          </w:hyperlink>
        </w:p>
        <w:p w14:paraId="5308564A" w14:textId="77777777" w:rsidR="00A67126" w:rsidRDefault="00A67126">
          <w:pPr>
            <w:pStyle w:val="21"/>
            <w:tabs>
              <w:tab w:val="left" w:pos="1680"/>
              <w:tab w:val="right" w:leader="dot" w:pos="8296"/>
            </w:tabs>
            <w:rPr>
              <w:rFonts w:asciiTheme="minorHAnsi" w:eastAsiaTheme="minorEastAsia" w:hAnsiTheme="minorHAnsi" w:cstheme="minorBidi"/>
              <w:noProof/>
              <w:szCs w:val="22"/>
              <w:lang w:bidi="ar-SA"/>
            </w:rPr>
          </w:pPr>
          <w:hyperlink w:anchor="_Toc451453523" w:history="1">
            <w:r w:rsidRPr="00E325E8">
              <w:rPr>
                <w:rStyle w:val="af0"/>
                <w:noProof/>
              </w:rPr>
              <w:t>1.1.2.3.</w:t>
            </w:r>
            <w:r>
              <w:rPr>
                <w:rFonts w:asciiTheme="minorHAnsi" w:eastAsiaTheme="minorEastAsia" w:hAnsiTheme="minorHAnsi" w:cstheme="minorBidi"/>
                <w:noProof/>
                <w:szCs w:val="22"/>
                <w:lang w:bidi="ar-SA"/>
              </w:rPr>
              <w:tab/>
            </w:r>
            <w:r w:rsidRPr="00E325E8">
              <w:rPr>
                <w:rStyle w:val="af0"/>
                <w:rFonts w:hint="eastAsia"/>
                <w:noProof/>
              </w:rPr>
              <w:t>单板上电</w:t>
            </w:r>
            <w:r>
              <w:rPr>
                <w:noProof/>
                <w:webHidden/>
              </w:rPr>
              <w:tab/>
            </w:r>
            <w:r>
              <w:rPr>
                <w:noProof/>
                <w:webHidden/>
              </w:rPr>
              <w:fldChar w:fldCharType="begin"/>
            </w:r>
            <w:r>
              <w:rPr>
                <w:noProof/>
                <w:webHidden/>
              </w:rPr>
              <w:instrText xml:space="preserve"> PAGEREF _Toc451453523 \h </w:instrText>
            </w:r>
            <w:r>
              <w:rPr>
                <w:noProof/>
                <w:webHidden/>
              </w:rPr>
            </w:r>
            <w:r>
              <w:rPr>
                <w:noProof/>
                <w:webHidden/>
              </w:rPr>
              <w:fldChar w:fldCharType="separate"/>
            </w:r>
            <w:r>
              <w:rPr>
                <w:noProof/>
                <w:webHidden/>
              </w:rPr>
              <w:t>4</w:t>
            </w:r>
            <w:r>
              <w:rPr>
                <w:noProof/>
                <w:webHidden/>
              </w:rPr>
              <w:fldChar w:fldCharType="end"/>
            </w:r>
          </w:hyperlink>
        </w:p>
        <w:p w14:paraId="01E34248" w14:textId="77777777" w:rsidR="00A67126" w:rsidRDefault="00A67126">
          <w:pPr>
            <w:pStyle w:val="21"/>
            <w:tabs>
              <w:tab w:val="left" w:pos="1680"/>
              <w:tab w:val="right" w:leader="dot" w:pos="8296"/>
            </w:tabs>
            <w:rPr>
              <w:rFonts w:asciiTheme="minorHAnsi" w:eastAsiaTheme="minorEastAsia" w:hAnsiTheme="minorHAnsi" w:cstheme="minorBidi"/>
              <w:noProof/>
              <w:szCs w:val="22"/>
              <w:lang w:bidi="ar-SA"/>
            </w:rPr>
          </w:pPr>
          <w:hyperlink w:anchor="_Toc451453524" w:history="1">
            <w:r w:rsidRPr="00E325E8">
              <w:rPr>
                <w:rStyle w:val="af0"/>
                <w:noProof/>
              </w:rPr>
              <w:t>1.1.2.4.</w:t>
            </w:r>
            <w:r>
              <w:rPr>
                <w:rFonts w:asciiTheme="minorHAnsi" w:eastAsiaTheme="minorEastAsia" w:hAnsiTheme="minorHAnsi" w:cstheme="minorBidi"/>
                <w:noProof/>
                <w:szCs w:val="22"/>
                <w:lang w:bidi="ar-SA"/>
              </w:rPr>
              <w:tab/>
            </w:r>
            <w:r w:rsidRPr="00E325E8">
              <w:rPr>
                <w:rStyle w:val="af0"/>
                <w:noProof/>
              </w:rPr>
              <w:t>CMD</w:t>
            </w:r>
            <w:r w:rsidRPr="00E325E8">
              <w:rPr>
                <w:rStyle w:val="af0"/>
                <w:rFonts w:hint="eastAsia"/>
                <w:noProof/>
              </w:rPr>
              <w:t>加载</w:t>
            </w:r>
            <w:r w:rsidRPr="00E325E8">
              <w:rPr>
                <w:rStyle w:val="af0"/>
                <w:noProof/>
              </w:rPr>
              <w:t>UBL</w:t>
            </w:r>
            <w:r w:rsidRPr="00E325E8">
              <w:rPr>
                <w:rStyle w:val="af0"/>
                <w:rFonts w:hint="eastAsia"/>
                <w:noProof/>
              </w:rPr>
              <w:t>功能版本到</w:t>
            </w:r>
            <w:r w:rsidRPr="00E325E8">
              <w:rPr>
                <w:rStyle w:val="af0"/>
                <w:noProof/>
              </w:rPr>
              <w:t>DDR</w:t>
            </w:r>
            <w:r>
              <w:rPr>
                <w:noProof/>
                <w:webHidden/>
              </w:rPr>
              <w:tab/>
            </w:r>
            <w:r>
              <w:rPr>
                <w:noProof/>
                <w:webHidden/>
              </w:rPr>
              <w:fldChar w:fldCharType="begin"/>
            </w:r>
            <w:r>
              <w:rPr>
                <w:noProof/>
                <w:webHidden/>
              </w:rPr>
              <w:instrText xml:space="preserve"> PAGEREF _Toc451453524 \h </w:instrText>
            </w:r>
            <w:r>
              <w:rPr>
                <w:noProof/>
                <w:webHidden/>
              </w:rPr>
            </w:r>
            <w:r>
              <w:rPr>
                <w:noProof/>
                <w:webHidden/>
              </w:rPr>
              <w:fldChar w:fldCharType="separate"/>
            </w:r>
            <w:r>
              <w:rPr>
                <w:noProof/>
                <w:webHidden/>
              </w:rPr>
              <w:t>4</w:t>
            </w:r>
            <w:r>
              <w:rPr>
                <w:noProof/>
                <w:webHidden/>
              </w:rPr>
              <w:fldChar w:fldCharType="end"/>
            </w:r>
          </w:hyperlink>
        </w:p>
        <w:p w14:paraId="06727F21" w14:textId="77777777" w:rsidR="00A67126" w:rsidRDefault="00A67126">
          <w:pPr>
            <w:pStyle w:val="21"/>
            <w:tabs>
              <w:tab w:val="left" w:pos="1680"/>
              <w:tab w:val="right" w:leader="dot" w:pos="8296"/>
            </w:tabs>
            <w:rPr>
              <w:rFonts w:asciiTheme="minorHAnsi" w:eastAsiaTheme="minorEastAsia" w:hAnsiTheme="minorHAnsi" w:cstheme="minorBidi"/>
              <w:noProof/>
              <w:szCs w:val="22"/>
              <w:lang w:bidi="ar-SA"/>
            </w:rPr>
          </w:pPr>
          <w:hyperlink w:anchor="_Toc451453525" w:history="1">
            <w:r w:rsidRPr="00E325E8">
              <w:rPr>
                <w:rStyle w:val="af0"/>
                <w:noProof/>
              </w:rPr>
              <w:t>1.1.2.5.</w:t>
            </w:r>
            <w:r>
              <w:rPr>
                <w:rFonts w:asciiTheme="minorHAnsi" w:eastAsiaTheme="minorEastAsia" w:hAnsiTheme="minorHAnsi" w:cstheme="minorBidi"/>
                <w:noProof/>
                <w:szCs w:val="22"/>
                <w:lang w:bidi="ar-SA"/>
              </w:rPr>
              <w:tab/>
            </w:r>
            <w:r w:rsidRPr="00E325E8">
              <w:rPr>
                <w:rStyle w:val="af0"/>
                <w:rFonts w:hint="eastAsia"/>
                <w:noProof/>
              </w:rPr>
              <w:t>加载</w:t>
            </w:r>
            <w:r w:rsidRPr="00E325E8">
              <w:rPr>
                <w:rStyle w:val="af0"/>
                <w:noProof/>
              </w:rPr>
              <w:t>u-boot</w:t>
            </w:r>
            <w:r w:rsidRPr="00E325E8">
              <w:rPr>
                <w:rStyle w:val="af0"/>
                <w:rFonts w:hint="eastAsia"/>
                <w:noProof/>
              </w:rPr>
              <w:t>到</w:t>
            </w:r>
            <w:r w:rsidRPr="00E325E8">
              <w:rPr>
                <w:rStyle w:val="af0"/>
                <w:noProof/>
              </w:rPr>
              <w:t>DDR</w:t>
            </w:r>
            <w:r>
              <w:rPr>
                <w:noProof/>
                <w:webHidden/>
              </w:rPr>
              <w:tab/>
            </w:r>
            <w:r>
              <w:rPr>
                <w:noProof/>
                <w:webHidden/>
              </w:rPr>
              <w:fldChar w:fldCharType="begin"/>
            </w:r>
            <w:r>
              <w:rPr>
                <w:noProof/>
                <w:webHidden/>
              </w:rPr>
              <w:instrText xml:space="preserve"> PAGEREF _Toc451453525 \h </w:instrText>
            </w:r>
            <w:r>
              <w:rPr>
                <w:noProof/>
                <w:webHidden/>
              </w:rPr>
            </w:r>
            <w:r>
              <w:rPr>
                <w:noProof/>
                <w:webHidden/>
              </w:rPr>
              <w:fldChar w:fldCharType="separate"/>
            </w:r>
            <w:r>
              <w:rPr>
                <w:noProof/>
                <w:webHidden/>
              </w:rPr>
              <w:t>4</w:t>
            </w:r>
            <w:r>
              <w:rPr>
                <w:noProof/>
                <w:webHidden/>
              </w:rPr>
              <w:fldChar w:fldCharType="end"/>
            </w:r>
          </w:hyperlink>
        </w:p>
        <w:p w14:paraId="7183C697" w14:textId="77777777" w:rsidR="00A67126" w:rsidRDefault="00A67126">
          <w:pPr>
            <w:pStyle w:val="21"/>
            <w:tabs>
              <w:tab w:val="left" w:pos="1680"/>
              <w:tab w:val="right" w:leader="dot" w:pos="8296"/>
            </w:tabs>
            <w:rPr>
              <w:rFonts w:asciiTheme="minorHAnsi" w:eastAsiaTheme="minorEastAsia" w:hAnsiTheme="minorHAnsi" w:cstheme="minorBidi"/>
              <w:noProof/>
              <w:szCs w:val="22"/>
              <w:lang w:bidi="ar-SA"/>
            </w:rPr>
          </w:pPr>
          <w:hyperlink w:anchor="_Toc451453526" w:history="1">
            <w:r w:rsidRPr="00E325E8">
              <w:rPr>
                <w:rStyle w:val="af0"/>
                <w:noProof/>
              </w:rPr>
              <w:t>1.1.2.6.</w:t>
            </w:r>
            <w:r>
              <w:rPr>
                <w:rFonts w:asciiTheme="minorHAnsi" w:eastAsiaTheme="minorEastAsia" w:hAnsiTheme="minorHAnsi" w:cstheme="minorBidi"/>
                <w:noProof/>
                <w:szCs w:val="22"/>
                <w:lang w:bidi="ar-SA"/>
              </w:rPr>
              <w:tab/>
            </w:r>
            <w:r w:rsidRPr="00E325E8">
              <w:rPr>
                <w:rStyle w:val="af0"/>
                <w:rFonts w:hint="eastAsia"/>
                <w:noProof/>
              </w:rPr>
              <w:t>将</w:t>
            </w:r>
            <w:r w:rsidRPr="00E325E8">
              <w:rPr>
                <w:rStyle w:val="af0"/>
                <w:noProof/>
              </w:rPr>
              <w:t>UBL</w:t>
            </w:r>
            <w:r w:rsidRPr="00E325E8">
              <w:rPr>
                <w:rStyle w:val="af0"/>
                <w:rFonts w:hint="eastAsia"/>
                <w:noProof/>
              </w:rPr>
              <w:t>烧结到</w:t>
            </w:r>
            <w:r w:rsidRPr="00E325E8">
              <w:rPr>
                <w:rStyle w:val="af0"/>
                <w:noProof/>
              </w:rPr>
              <w:t>FLASH</w:t>
            </w:r>
            <w:r>
              <w:rPr>
                <w:noProof/>
                <w:webHidden/>
              </w:rPr>
              <w:tab/>
            </w:r>
            <w:r>
              <w:rPr>
                <w:noProof/>
                <w:webHidden/>
              </w:rPr>
              <w:fldChar w:fldCharType="begin"/>
            </w:r>
            <w:r>
              <w:rPr>
                <w:noProof/>
                <w:webHidden/>
              </w:rPr>
              <w:instrText xml:space="preserve"> PAGEREF _Toc451453526 \h </w:instrText>
            </w:r>
            <w:r>
              <w:rPr>
                <w:noProof/>
                <w:webHidden/>
              </w:rPr>
            </w:r>
            <w:r>
              <w:rPr>
                <w:noProof/>
                <w:webHidden/>
              </w:rPr>
              <w:fldChar w:fldCharType="separate"/>
            </w:r>
            <w:r>
              <w:rPr>
                <w:noProof/>
                <w:webHidden/>
              </w:rPr>
              <w:t>5</w:t>
            </w:r>
            <w:r>
              <w:rPr>
                <w:noProof/>
                <w:webHidden/>
              </w:rPr>
              <w:fldChar w:fldCharType="end"/>
            </w:r>
          </w:hyperlink>
        </w:p>
        <w:p w14:paraId="67668922" w14:textId="77777777" w:rsidR="00A67126" w:rsidRDefault="00A67126">
          <w:pPr>
            <w:pStyle w:val="21"/>
            <w:tabs>
              <w:tab w:val="left" w:pos="1680"/>
              <w:tab w:val="right" w:leader="dot" w:pos="8296"/>
            </w:tabs>
            <w:rPr>
              <w:rFonts w:asciiTheme="minorHAnsi" w:eastAsiaTheme="minorEastAsia" w:hAnsiTheme="minorHAnsi" w:cstheme="minorBidi"/>
              <w:noProof/>
              <w:szCs w:val="22"/>
              <w:lang w:bidi="ar-SA"/>
            </w:rPr>
          </w:pPr>
          <w:hyperlink w:anchor="_Toc451453527" w:history="1">
            <w:r w:rsidRPr="00E325E8">
              <w:rPr>
                <w:rStyle w:val="af0"/>
                <w:noProof/>
              </w:rPr>
              <w:t>1.1.2.7.</w:t>
            </w:r>
            <w:r>
              <w:rPr>
                <w:rFonts w:asciiTheme="minorHAnsi" w:eastAsiaTheme="minorEastAsia" w:hAnsiTheme="minorHAnsi" w:cstheme="minorBidi"/>
                <w:noProof/>
                <w:szCs w:val="22"/>
                <w:lang w:bidi="ar-SA"/>
              </w:rPr>
              <w:tab/>
            </w:r>
            <w:r w:rsidRPr="00E325E8">
              <w:rPr>
                <w:rStyle w:val="af0"/>
                <w:rFonts w:hint="eastAsia"/>
                <w:noProof/>
              </w:rPr>
              <w:t>将</w:t>
            </w:r>
            <w:r w:rsidRPr="00E325E8">
              <w:rPr>
                <w:rStyle w:val="af0"/>
                <w:noProof/>
              </w:rPr>
              <w:t>u-boot</w:t>
            </w:r>
            <w:r w:rsidRPr="00E325E8">
              <w:rPr>
                <w:rStyle w:val="af0"/>
                <w:rFonts w:hint="eastAsia"/>
                <w:noProof/>
              </w:rPr>
              <w:t>烧写到</w:t>
            </w:r>
            <w:r w:rsidRPr="00E325E8">
              <w:rPr>
                <w:rStyle w:val="af0"/>
                <w:noProof/>
              </w:rPr>
              <w:t>FLASH</w:t>
            </w:r>
            <w:r>
              <w:rPr>
                <w:noProof/>
                <w:webHidden/>
              </w:rPr>
              <w:tab/>
            </w:r>
            <w:r>
              <w:rPr>
                <w:noProof/>
                <w:webHidden/>
              </w:rPr>
              <w:fldChar w:fldCharType="begin"/>
            </w:r>
            <w:r>
              <w:rPr>
                <w:noProof/>
                <w:webHidden/>
              </w:rPr>
              <w:instrText xml:space="preserve"> PAGEREF _Toc451453527 \h </w:instrText>
            </w:r>
            <w:r>
              <w:rPr>
                <w:noProof/>
                <w:webHidden/>
              </w:rPr>
            </w:r>
            <w:r>
              <w:rPr>
                <w:noProof/>
                <w:webHidden/>
              </w:rPr>
              <w:fldChar w:fldCharType="separate"/>
            </w:r>
            <w:r>
              <w:rPr>
                <w:noProof/>
                <w:webHidden/>
              </w:rPr>
              <w:t>6</w:t>
            </w:r>
            <w:r>
              <w:rPr>
                <w:noProof/>
                <w:webHidden/>
              </w:rPr>
              <w:fldChar w:fldCharType="end"/>
            </w:r>
          </w:hyperlink>
        </w:p>
        <w:p w14:paraId="63A7C054" w14:textId="77777777" w:rsidR="00A67126" w:rsidRDefault="00A67126">
          <w:pPr>
            <w:pStyle w:val="21"/>
            <w:tabs>
              <w:tab w:val="left" w:pos="1680"/>
              <w:tab w:val="right" w:leader="dot" w:pos="8296"/>
            </w:tabs>
            <w:rPr>
              <w:rFonts w:asciiTheme="minorHAnsi" w:eastAsiaTheme="minorEastAsia" w:hAnsiTheme="minorHAnsi" w:cstheme="minorBidi"/>
              <w:noProof/>
              <w:szCs w:val="22"/>
              <w:lang w:bidi="ar-SA"/>
            </w:rPr>
          </w:pPr>
          <w:hyperlink w:anchor="_Toc451453528" w:history="1">
            <w:r w:rsidRPr="00E325E8">
              <w:rPr>
                <w:rStyle w:val="af0"/>
                <w:noProof/>
              </w:rPr>
              <w:t>1.1.2.8.</w:t>
            </w:r>
            <w:r>
              <w:rPr>
                <w:rFonts w:asciiTheme="minorHAnsi" w:eastAsiaTheme="minorEastAsia" w:hAnsiTheme="minorHAnsi" w:cstheme="minorBidi"/>
                <w:noProof/>
                <w:szCs w:val="22"/>
                <w:lang w:bidi="ar-SA"/>
              </w:rPr>
              <w:tab/>
            </w:r>
            <w:r w:rsidRPr="00E325E8">
              <w:rPr>
                <w:rStyle w:val="af0"/>
                <w:rFonts w:hint="eastAsia"/>
                <w:noProof/>
              </w:rPr>
              <w:t>验证</w:t>
            </w:r>
            <w:r w:rsidRPr="00E325E8">
              <w:rPr>
                <w:rStyle w:val="af0"/>
                <w:noProof/>
              </w:rPr>
              <w:t>u-boot FLASH</w:t>
            </w:r>
            <w:r w:rsidRPr="00E325E8">
              <w:rPr>
                <w:rStyle w:val="af0"/>
                <w:rFonts w:hint="eastAsia"/>
                <w:noProof/>
              </w:rPr>
              <w:t>烧写情况</w:t>
            </w:r>
            <w:r>
              <w:rPr>
                <w:noProof/>
                <w:webHidden/>
              </w:rPr>
              <w:tab/>
            </w:r>
            <w:r>
              <w:rPr>
                <w:noProof/>
                <w:webHidden/>
              </w:rPr>
              <w:fldChar w:fldCharType="begin"/>
            </w:r>
            <w:r>
              <w:rPr>
                <w:noProof/>
                <w:webHidden/>
              </w:rPr>
              <w:instrText xml:space="preserve"> PAGEREF _Toc451453528 \h </w:instrText>
            </w:r>
            <w:r>
              <w:rPr>
                <w:noProof/>
                <w:webHidden/>
              </w:rPr>
            </w:r>
            <w:r>
              <w:rPr>
                <w:noProof/>
                <w:webHidden/>
              </w:rPr>
              <w:fldChar w:fldCharType="separate"/>
            </w:r>
            <w:r>
              <w:rPr>
                <w:noProof/>
                <w:webHidden/>
              </w:rPr>
              <w:t>6</w:t>
            </w:r>
            <w:r>
              <w:rPr>
                <w:noProof/>
                <w:webHidden/>
              </w:rPr>
              <w:fldChar w:fldCharType="end"/>
            </w:r>
          </w:hyperlink>
        </w:p>
        <w:p w14:paraId="358A54B2" w14:textId="77777777" w:rsidR="00A67126" w:rsidRDefault="00A67126">
          <w:pPr>
            <w:pStyle w:val="21"/>
            <w:tabs>
              <w:tab w:val="left" w:pos="1680"/>
              <w:tab w:val="right" w:leader="dot" w:pos="8296"/>
            </w:tabs>
            <w:rPr>
              <w:rFonts w:asciiTheme="minorHAnsi" w:eastAsiaTheme="minorEastAsia" w:hAnsiTheme="minorHAnsi" w:cstheme="minorBidi"/>
              <w:noProof/>
              <w:szCs w:val="22"/>
              <w:lang w:bidi="ar-SA"/>
            </w:rPr>
          </w:pPr>
          <w:hyperlink w:anchor="_Toc451453529" w:history="1">
            <w:r w:rsidRPr="00E325E8">
              <w:rPr>
                <w:rStyle w:val="af0"/>
                <w:noProof/>
              </w:rPr>
              <w:t>1.1.2.9.</w:t>
            </w:r>
            <w:r>
              <w:rPr>
                <w:rFonts w:asciiTheme="minorHAnsi" w:eastAsiaTheme="minorEastAsia" w:hAnsiTheme="minorHAnsi" w:cstheme="minorBidi"/>
                <w:noProof/>
                <w:szCs w:val="22"/>
                <w:lang w:bidi="ar-SA"/>
              </w:rPr>
              <w:tab/>
            </w:r>
            <w:r w:rsidRPr="00E325E8">
              <w:rPr>
                <w:rStyle w:val="af0"/>
                <w:rFonts w:hint="eastAsia"/>
                <w:noProof/>
              </w:rPr>
              <w:t>切换到</w:t>
            </w:r>
            <w:r w:rsidRPr="00E325E8">
              <w:rPr>
                <w:rStyle w:val="af0"/>
                <w:noProof/>
              </w:rPr>
              <w:t>spiboot</w:t>
            </w:r>
            <w:r w:rsidRPr="00E325E8">
              <w:rPr>
                <w:rStyle w:val="af0"/>
                <w:rFonts w:hint="eastAsia"/>
                <w:noProof/>
              </w:rPr>
              <w:t>模式</w:t>
            </w:r>
            <w:r>
              <w:rPr>
                <w:noProof/>
                <w:webHidden/>
              </w:rPr>
              <w:tab/>
            </w:r>
            <w:r>
              <w:rPr>
                <w:noProof/>
                <w:webHidden/>
              </w:rPr>
              <w:fldChar w:fldCharType="begin"/>
            </w:r>
            <w:r>
              <w:rPr>
                <w:noProof/>
                <w:webHidden/>
              </w:rPr>
              <w:instrText xml:space="preserve"> PAGEREF _Toc451453529 \h </w:instrText>
            </w:r>
            <w:r>
              <w:rPr>
                <w:noProof/>
                <w:webHidden/>
              </w:rPr>
            </w:r>
            <w:r>
              <w:rPr>
                <w:noProof/>
                <w:webHidden/>
              </w:rPr>
              <w:fldChar w:fldCharType="separate"/>
            </w:r>
            <w:r>
              <w:rPr>
                <w:noProof/>
                <w:webHidden/>
              </w:rPr>
              <w:t>6</w:t>
            </w:r>
            <w:r>
              <w:rPr>
                <w:noProof/>
                <w:webHidden/>
              </w:rPr>
              <w:fldChar w:fldCharType="end"/>
            </w:r>
          </w:hyperlink>
        </w:p>
        <w:p w14:paraId="16E00603" w14:textId="77777777" w:rsidR="00A67126" w:rsidRDefault="00A67126">
          <w:pPr>
            <w:pStyle w:val="31"/>
            <w:tabs>
              <w:tab w:val="left" w:pos="1680"/>
              <w:tab w:val="right" w:leader="dot" w:pos="8296"/>
            </w:tabs>
            <w:rPr>
              <w:rFonts w:asciiTheme="minorHAnsi" w:eastAsiaTheme="minorEastAsia" w:hAnsiTheme="minorHAnsi" w:cstheme="minorBidi"/>
              <w:noProof/>
              <w:szCs w:val="22"/>
              <w:lang w:bidi="ar-SA"/>
            </w:rPr>
          </w:pPr>
          <w:hyperlink w:anchor="_Toc451453530" w:history="1">
            <w:r w:rsidRPr="00E325E8">
              <w:rPr>
                <w:rStyle w:val="af0"/>
                <w:noProof/>
              </w:rPr>
              <w:t>1.1.3.</w:t>
            </w:r>
            <w:r>
              <w:rPr>
                <w:rFonts w:asciiTheme="minorHAnsi" w:eastAsiaTheme="minorEastAsia" w:hAnsiTheme="minorHAnsi" w:cstheme="minorBidi"/>
                <w:noProof/>
                <w:szCs w:val="22"/>
                <w:lang w:bidi="ar-SA"/>
              </w:rPr>
              <w:tab/>
            </w:r>
            <w:r w:rsidRPr="00E325E8">
              <w:rPr>
                <w:rStyle w:val="af0"/>
                <w:rFonts w:hint="eastAsia"/>
                <w:noProof/>
              </w:rPr>
              <w:t>加载</w:t>
            </w:r>
            <w:r w:rsidRPr="00E325E8">
              <w:rPr>
                <w:rStyle w:val="af0"/>
                <w:noProof/>
              </w:rPr>
              <w:t>FPGA</w:t>
            </w:r>
            <w:r w:rsidRPr="00E325E8">
              <w:rPr>
                <w:rStyle w:val="af0"/>
                <w:rFonts w:hint="eastAsia"/>
                <w:noProof/>
              </w:rPr>
              <w:t>版本</w:t>
            </w:r>
            <w:r>
              <w:rPr>
                <w:noProof/>
                <w:webHidden/>
              </w:rPr>
              <w:tab/>
            </w:r>
            <w:r>
              <w:rPr>
                <w:noProof/>
                <w:webHidden/>
              </w:rPr>
              <w:fldChar w:fldCharType="begin"/>
            </w:r>
            <w:r>
              <w:rPr>
                <w:noProof/>
                <w:webHidden/>
              </w:rPr>
              <w:instrText xml:space="preserve"> PAGEREF _Toc451453530 \h </w:instrText>
            </w:r>
            <w:r>
              <w:rPr>
                <w:noProof/>
                <w:webHidden/>
              </w:rPr>
            </w:r>
            <w:r>
              <w:rPr>
                <w:noProof/>
                <w:webHidden/>
              </w:rPr>
              <w:fldChar w:fldCharType="separate"/>
            </w:r>
            <w:r>
              <w:rPr>
                <w:noProof/>
                <w:webHidden/>
              </w:rPr>
              <w:t>7</w:t>
            </w:r>
            <w:r>
              <w:rPr>
                <w:noProof/>
                <w:webHidden/>
              </w:rPr>
              <w:fldChar w:fldCharType="end"/>
            </w:r>
          </w:hyperlink>
        </w:p>
        <w:p w14:paraId="2B53504C" w14:textId="77777777" w:rsidR="00A67126" w:rsidRDefault="00A67126">
          <w:pPr>
            <w:pStyle w:val="31"/>
            <w:tabs>
              <w:tab w:val="left" w:pos="1680"/>
              <w:tab w:val="right" w:leader="dot" w:pos="8296"/>
            </w:tabs>
            <w:rPr>
              <w:rFonts w:asciiTheme="minorHAnsi" w:eastAsiaTheme="minorEastAsia" w:hAnsiTheme="minorHAnsi" w:cstheme="minorBidi"/>
              <w:noProof/>
              <w:szCs w:val="22"/>
              <w:lang w:bidi="ar-SA"/>
            </w:rPr>
          </w:pPr>
          <w:hyperlink w:anchor="_Toc451453531" w:history="1">
            <w:r w:rsidRPr="00E325E8">
              <w:rPr>
                <w:rStyle w:val="af0"/>
                <w:noProof/>
              </w:rPr>
              <w:t>1.1.4.</w:t>
            </w:r>
            <w:r>
              <w:rPr>
                <w:rFonts w:asciiTheme="minorHAnsi" w:eastAsiaTheme="minorEastAsia" w:hAnsiTheme="minorHAnsi" w:cstheme="minorBidi"/>
                <w:noProof/>
                <w:szCs w:val="22"/>
                <w:lang w:bidi="ar-SA"/>
              </w:rPr>
              <w:tab/>
            </w:r>
            <w:r w:rsidRPr="00E325E8">
              <w:rPr>
                <w:rStyle w:val="af0"/>
                <w:rFonts w:hint="eastAsia"/>
                <w:noProof/>
              </w:rPr>
              <w:t>内核及用户态版本加载</w:t>
            </w:r>
            <w:r>
              <w:rPr>
                <w:noProof/>
                <w:webHidden/>
              </w:rPr>
              <w:tab/>
            </w:r>
            <w:r>
              <w:rPr>
                <w:noProof/>
                <w:webHidden/>
              </w:rPr>
              <w:fldChar w:fldCharType="begin"/>
            </w:r>
            <w:r>
              <w:rPr>
                <w:noProof/>
                <w:webHidden/>
              </w:rPr>
              <w:instrText xml:space="preserve"> PAGEREF _Toc451453531 \h </w:instrText>
            </w:r>
            <w:r>
              <w:rPr>
                <w:noProof/>
                <w:webHidden/>
              </w:rPr>
            </w:r>
            <w:r>
              <w:rPr>
                <w:noProof/>
                <w:webHidden/>
              </w:rPr>
              <w:fldChar w:fldCharType="separate"/>
            </w:r>
            <w:r>
              <w:rPr>
                <w:noProof/>
                <w:webHidden/>
              </w:rPr>
              <w:t>8</w:t>
            </w:r>
            <w:r>
              <w:rPr>
                <w:noProof/>
                <w:webHidden/>
              </w:rPr>
              <w:fldChar w:fldCharType="end"/>
            </w:r>
          </w:hyperlink>
        </w:p>
        <w:p w14:paraId="363C37B8" w14:textId="77777777" w:rsidR="00A67126" w:rsidRDefault="00A67126">
          <w:pPr>
            <w:pStyle w:val="12"/>
            <w:tabs>
              <w:tab w:val="left" w:pos="420"/>
              <w:tab w:val="right" w:leader="dot" w:pos="8296"/>
            </w:tabs>
            <w:rPr>
              <w:rFonts w:asciiTheme="minorHAnsi" w:eastAsiaTheme="minorEastAsia" w:hAnsiTheme="minorHAnsi" w:cstheme="minorBidi"/>
              <w:noProof/>
              <w:szCs w:val="22"/>
              <w:lang w:bidi="ar-SA"/>
            </w:rPr>
          </w:pPr>
          <w:hyperlink w:anchor="_Toc451453532" w:history="1">
            <w:r w:rsidRPr="00E325E8">
              <w:rPr>
                <w:rStyle w:val="af0"/>
                <w:noProof/>
              </w:rPr>
              <w:t>2.</w:t>
            </w:r>
            <w:r>
              <w:rPr>
                <w:rFonts w:asciiTheme="minorHAnsi" w:eastAsiaTheme="minorEastAsia" w:hAnsiTheme="minorHAnsi" w:cstheme="minorBidi"/>
                <w:noProof/>
                <w:szCs w:val="22"/>
                <w:lang w:bidi="ar-SA"/>
              </w:rPr>
              <w:tab/>
            </w:r>
            <w:r w:rsidRPr="00E325E8">
              <w:rPr>
                <w:rStyle w:val="af0"/>
                <w:rFonts w:hint="eastAsia"/>
                <w:noProof/>
              </w:rPr>
              <w:t>串口使用说明</w:t>
            </w:r>
            <w:r>
              <w:rPr>
                <w:noProof/>
                <w:webHidden/>
              </w:rPr>
              <w:tab/>
            </w:r>
            <w:r>
              <w:rPr>
                <w:noProof/>
                <w:webHidden/>
              </w:rPr>
              <w:fldChar w:fldCharType="begin"/>
            </w:r>
            <w:r>
              <w:rPr>
                <w:noProof/>
                <w:webHidden/>
              </w:rPr>
              <w:instrText xml:space="preserve"> PAGEREF _Toc451453532 \h </w:instrText>
            </w:r>
            <w:r>
              <w:rPr>
                <w:noProof/>
                <w:webHidden/>
              </w:rPr>
            </w:r>
            <w:r>
              <w:rPr>
                <w:noProof/>
                <w:webHidden/>
              </w:rPr>
              <w:fldChar w:fldCharType="separate"/>
            </w:r>
            <w:r>
              <w:rPr>
                <w:noProof/>
                <w:webHidden/>
              </w:rPr>
              <w:t>8</w:t>
            </w:r>
            <w:r>
              <w:rPr>
                <w:noProof/>
                <w:webHidden/>
              </w:rPr>
              <w:fldChar w:fldCharType="end"/>
            </w:r>
          </w:hyperlink>
        </w:p>
        <w:p w14:paraId="3F326BF4" w14:textId="77777777" w:rsidR="00A67126" w:rsidRDefault="00A67126">
          <w:pPr>
            <w:pStyle w:val="21"/>
            <w:tabs>
              <w:tab w:val="left" w:pos="1260"/>
              <w:tab w:val="right" w:leader="dot" w:pos="8296"/>
            </w:tabs>
            <w:rPr>
              <w:rFonts w:asciiTheme="minorHAnsi" w:eastAsiaTheme="minorEastAsia" w:hAnsiTheme="minorHAnsi" w:cstheme="minorBidi"/>
              <w:noProof/>
              <w:szCs w:val="22"/>
              <w:lang w:bidi="ar-SA"/>
            </w:rPr>
          </w:pPr>
          <w:hyperlink w:anchor="_Toc451453533" w:history="1">
            <w:r w:rsidRPr="00E325E8">
              <w:rPr>
                <w:rStyle w:val="af0"/>
                <w:noProof/>
              </w:rPr>
              <w:t>2.1.</w:t>
            </w:r>
            <w:r>
              <w:rPr>
                <w:rFonts w:asciiTheme="minorHAnsi" w:eastAsiaTheme="minorEastAsia" w:hAnsiTheme="minorHAnsi" w:cstheme="minorBidi"/>
                <w:noProof/>
                <w:szCs w:val="22"/>
                <w:lang w:bidi="ar-SA"/>
              </w:rPr>
              <w:tab/>
            </w:r>
            <w:r w:rsidRPr="00E325E8">
              <w:rPr>
                <w:rStyle w:val="af0"/>
                <w:rFonts w:hint="eastAsia"/>
                <w:noProof/>
              </w:rPr>
              <w:t>超级终端</w:t>
            </w:r>
            <w:r>
              <w:rPr>
                <w:noProof/>
                <w:webHidden/>
              </w:rPr>
              <w:tab/>
            </w:r>
            <w:r>
              <w:rPr>
                <w:noProof/>
                <w:webHidden/>
              </w:rPr>
              <w:fldChar w:fldCharType="begin"/>
            </w:r>
            <w:r>
              <w:rPr>
                <w:noProof/>
                <w:webHidden/>
              </w:rPr>
              <w:instrText xml:space="preserve"> PAGEREF _Toc451453533 \h </w:instrText>
            </w:r>
            <w:r>
              <w:rPr>
                <w:noProof/>
                <w:webHidden/>
              </w:rPr>
            </w:r>
            <w:r>
              <w:rPr>
                <w:noProof/>
                <w:webHidden/>
              </w:rPr>
              <w:fldChar w:fldCharType="separate"/>
            </w:r>
            <w:r>
              <w:rPr>
                <w:noProof/>
                <w:webHidden/>
              </w:rPr>
              <w:t>8</w:t>
            </w:r>
            <w:r>
              <w:rPr>
                <w:noProof/>
                <w:webHidden/>
              </w:rPr>
              <w:fldChar w:fldCharType="end"/>
            </w:r>
          </w:hyperlink>
        </w:p>
        <w:p w14:paraId="0C644EE1" w14:textId="77777777" w:rsidR="00A67126" w:rsidRDefault="00A67126">
          <w:pPr>
            <w:pStyle w:val="21"/>
            <w:tabs>
              <w:tab w:val="left" w:pos="1260"/>
              <w:tab w:val="right" w:leader="dot" w:pos="8296"/>
            </w:tabs>
            <w:rPr>
              <w:rFonts w:asciiTheme="minorHAnsi" w:eastAsiaTheme="minorEastAsia" w:hAnsiTheme="minorHAnsi" w:cstheme="minorBidi"/>
              <w:noProof/>
              <w:szCs w:val="22"/>
              <w:lang w:bidi="ar-SA"/>
            </w:rPr>
          </w:pPr>
          <w:hyperlink w:anchor="_Toc451453534" w:history="1">
            <w:r w:rsidRPr="00E325E8">
              <w:rPr>
                <w:rStyle w:val="af0"/>
                <w:noProof/>
              </w:rPr>
              <w:t>2.2.</w:t>
            </w:r>
            <w:r>
              <w:rPr>
                <w:rFonts w:asciiTheme="minorHAnsi" w:eastAsiaTheme="minorEastAsia" w:hAnsiTheme="minorHAnsi" w:cstheme="minorBidi"/>
                <w:noProof/>
                <w:szCs w:val="22"/>
                <w:lang w:bidi="ar-SA"/>
              </w:rPr>
              <w:tab/>
            </w:r>
            <w:r w:rsidRPr="00E325E8">
              <w:rPr>
                <w:rStyle w:val="af0"/>
                <w:noProof/>
              </w:rPr>
              <w:t>SecureCRT</w:t>
            </w:r>
            <w:r>
              <w:rPr>
                <w:noProof/>
                <w:webHidden/>
              </w:rPr>
              <w:tab/>
            </w:r>
            <w:r>
              <w:rPr>
                <w:noProof/>
                <w:webHidden/>
              </w:rPr>
              <w:fldChar w:fldCharType="begin"/>
            </w:r>
            <w:r>
              <w:rPr>
                <w:noProof/>
                <w:webHidden/>
              </w:rPr>
              <w:instrText xml:space="preserve"> PAGEREF _Toc451453534 \h </w:instrText>
            </w:r>
            <w:r>
              <w:rPr>
                <w:noProof/>
                <w:webHidden/>
              </w:rPr>
            </w:r>
            <w:r>
              <w:rPr>
                <w:noProof/>
                <w:webHidden/>
              </w:rPr>
              <w:fldChar w:fldCharType="separate"/>
            </w:r>
            <w:r>
              <w:rPr>
                <w:noProof/>
                <w:webHidden/>
              </w:rPr>
              <w:t>9</w:t>
            </w:r>
            <w:r>
              <w:rPr>
                <w:noProof/>
                <w:webHidden/>
              </w:rPr>
              <w:fldChar w:fldCharType="end"/>
            </w:r>
          </w:hyperlink>
        </w:p>
        <w:p w14:paraId="7F32BC0A" w14:textId="77777777" w:rsidR="00A67126" w:rsidRDefault="00A67126">
          <w:pPr>
            <w:pStyle w:val="21"/>
            <w:tabs>
              <w:tab w:val="left" w:pos="1260"/>
              <w:tab w:val="right" w:leader="dot" w:pos="8296"/>
            </w:tabs>
            <w:rPr>
              <w:rFonts w:asciiTheme="minorHAnsi" w:eastAsiaTheme="minorEastAsia" w:hAnsiTheme="minorHAnsi" w:cstheme="minorBidi"/>
              <w:noProof/>
              <w:szCs w:val="22"/>
              <w:lang w:bidi="ar-SA"/>
            </w:rPr>
          </w:pPr>
          <w:hyperlink w:anchor="_Toc451453535" w:history="1">
            <w:r w:rsidRPr="00E325E8">
              <w:rPr>
                <w:rStyle w:val="af0"/>
                <w:noProof/>
              </w:rPr>
              <w:t>2.3.</w:t>
            </w:r>
            <w:r>
              <w:rPr>
                <w:rFonts w:asciiTheme="minorHAnsi" w:eastAsiaTheme="minorEastAsia" w:hAnsiTheme="minorHAnsi" w:cstheme="minorBidi"/>
                <w:noProof/>
                <w:szCs w:val="22"/>
                <w:lang w:bidi="ar-SA"/>
              </w:rPr>
              <w:tab/>
            </w:r>
            <w:r w:rsidRPr="00E325E8">
              <w:rPr>
                <w:rStyle w:val="af0"/>
                <w:rFonts w:hint="eastAsia"/>
                <w:noProof/>
              </w:rPr>
              <w:t>上电操作流程</w:t>
            </w:r>
            <w:r>
              <w:rPr>
                <w:noProof/>
                <w:webHidden/>
              </w:rPr>
              <w:tab/>
            </w:r>
            <w:r>
              <w:rPr>
                <w:noProof/>
                <w:webHidden/>
              </w:rPr>
              <w:fldChar w:fldCharType="begin"/>
            </w:r>
            <w:r>
              <w:rPr>
                <w:noProof/>
                <w:webHidden/>
              </w:rPr>
              <w:instrText xml:space="preserve"> PAGEREF _Toc451453535 \h </w:instrText>
            </w:r>
            <w:r>
              <w:rPr>
                <w:noProof/>
                <w:webHidden/>
              </w:rPr>
            </w:r>
            <w:r>
              <w:rPr>
                <w:noProof/>
                <w:webHidden/>
              </w:rPr>
              <w:fldChar w:fldCharType="separate"/>
            </w:r>
            <w:r>
              <w:rPr>
                <w:noProof/>
                <w:webHidden/>
              </w:rPr>
              <w:t>9</w:t>
            </w:r>
            <w:r>
              <w:rPr>
                <w:noProof/>
                <w:webHidden/>
              </w:rPr>
              <w:fldChar w:fldCharType="end"/>
            </w:r>
          </w:hyperlink>
        </w:p>
        <w:p w14:paraId="35AC5E9D" w14:textId="77777777" w:rsidR="00126684" w:rsidRDefault="005B536F">
          <w:r>
            <w:fldChar w:fldCharType="end"/>
          </w:r>
        </w:p>
      </w:sdtContent>
    </w:sdt>
    <w:p w14:paraId="30B68813" w14:textId="77777777" w:rsidR="00126684" w:rsidRDefault="00126684">
      <w:pPr>
        <w:widowControl/>
        <w:jc w:val="left"/>
        <w:rPr>
          <w:sz w:val="28"/>
          <w:szCs w:val="28"/>
        </w:rPr>
      </w:pPr>
      <w:r>
        <w:rPr>
          <w:sz w:val="28"/>
          <w:szCs w:val="28"/>
        </w:rPr>
        <w:br w:type="page"/>
      </w:r>
    </w:p>
    <w:p w14:paraId="283F00E0" w14:textId="77777777" w:rsidR="00705C1C" w:rsidRDefault="00705C1C" w:rsidP="00441EA8">
      <w:pPr>
        <w:pStyle w:val="1"/>
        <w:numPr>
          <w:ilvl w:val="0"/>
          <w:numId w:val="1"/>
        </w:numPr>
      </w:pPr>
      <w:bookmarkStart w:id="0" w:name="_Toc442215330"/>
      <w:bookmarkStart w:id="1" w:name="_Toc451453518"/>
      <w:r>
        <w:lastRenderedPageBreak/>
        <w:t>更新版本相关的命令（非软件人员慎用）</w:t>
      </w:r>
      <w:bookmarkEnd w:id="0"/>
      <w:bookmarkEnd w:id="1"/>
    </w:p>
    <w:p w14:paraId="14114DB2" w14:textId="77777777" w:rsidR="00705C1C" w:rsidRDefault="00705C1C" w:rsidP="00705C1C">
      <w:pPr>
        <w:ind w:firstLine="420"/>
      </w:pPr>
      <w:r>
        <w:t>此处的命令大多为软件底层命令，非软件人员慎用。描述格式不规范。其中，部分集成命令，后续提取到本小节外描述。</w:t>
      </w:r>
    </w:p>
    <w:p w14:paraId="76DE6D1B" w14:textId="77777777" w:rsidR="00705C1C" w:rsidRDefault="00705C1C" w:rsidP="00705C1C">
      <w:pPr>
        <w:ind w:firstLine="420"/>
        <w:rPr>
          <w:rFonts w:hint="eastAsia"/>
        </w:rPr>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14:paraId="56DC89FE" w14:textId="77777777" w:rsidR="00441EA8" w:rsidRPr="00B763F0" w:rsidRDefault="00441EA8" w:rsidP="00705C1C">
      <w:pPr>
        <w:ind w:firstLine="420"/>
      </w:pPr>
    </w:p>
    <w:p w14:paraId="4E0C9949" w14:textId="77777777" w:rsidR="00705C1C" w:rsidRDefault="00705C1C" w:rsidP="00441EA8">
      <w:pPr>
        <w:pStyle w:val="20"/>
        <w:numPr>
          <w:ilvl w:val="1"/>
          <w:numId w:val="1"/>
        </w:numPr>
      </w:pPr>
      <w:bookmarkStart w:id="2" w:name="_Toc442215331"/>
      <w:bookmarkStart w:id="3" w:name="_Toc451453519"/>
      <w:r>
        <w:rPr>
          <w:rFonts w:hint="eastAsia"/>
        </w:rPr>
        <w:t>各子系统版本说明</w:t>
      </w:r>
      <w:bookmarkEnd w:id="2"/>
      <w:bookmarkEnd w:id="3"/>
    </w:p>
    <w:p w14:paraId="54615A1D" w14:textId="77777777" w:rsidR="00705C1C" w:rsidRDefault="00705C1C" w:rsidP="003F0CB4">
      <w:pPr>
        <w:ind w:firstLine="420"/>
      </w:pPr>
      <w:r>
        <w:rPr>
          <w:rFonts w:hint="eastAsia"/>
        </w:rPr>
        <w:t>与文档同步打包。包括：</w:t>
      </w:r>
    </w:p>
    <w:tbl>
      <w:tblPr>
        <w:tblStyle w:val="a6"/>
        <w:tblW w:w="0" w:type="auto"/>
        <w:tblLook w:val="04A0" w:firstRow="1" w:lastRow="0" w:firstColumn="1" w:lastColumn="0" w:noHBand="0" w:noVBand="1"/>
      </w:tblPr>
      <w:tblGrid>
        <w:gridCol w:w="4261"/>
        <w:gridCol w:w="4261"/>
      </w:tblGrid>
      <w:tr w:rsidR="00705C1C" w14:paraId="108A0A35" w14:textId="77777777" w:rsidTr="005F279C">
        <w:tc>
          <w:tcPr>
            <w:tcW w:w="4261" w:type="dxa"/>
            <w:shd w:val="clear" w:color="auto" w:fill="D9D9D9" w:themeFill="background1" w:themeFillShade="D9"/>
          </w:tcPr>
          <w:p w14:paraId="35CAE726" w14:textId="77777777" w:rsidR="00705C1C" w:rsidRPr="0016364A" w:rsidRDefault="00705C1C" w:rsidP="005F279C">
            <w:pPr>
              <w:rPr>
                <w:b/>
              </w:rPr>
            </w:pPr>
            <w:r w:rsidRPr="0016364A">
              <w:rPr>
                <w:rFonts w:hint="eastAsia"/>
                <w:b/>
              </w:rPr>
              <w:t>文件名</w:t>
            </w:r>
          </w:p>
        </w:tc>
        <w:tc>
          <w:tcPr>
            <w:tcW w:w="4261" w:type="dxa"/>
            <w:shd w:val="clear" w:color="auto" w:fill="D9D9D9" w:themeFill="background1" w:themeFillShade="D9"/>
          </w:tcPr>
          <w:p w14:paraId="441263C3" w14:textId="77777777" w:rsidR="00705C1C" w:rsidRPr="0016364A" w:rsidRDefault="00705C1C" w:rsidP="005F279C">
            <w:pPr>
              <w:rPr>
                <w:b/>
              </w:rPr>
            </w:pPr>
            <w:r w:rsidRPr="0016364A">
              <w:rPr>
                <w:rFonts w:hint="eastAsia"/>
                <w:b/>
              </w:rPr>
              <w:t>功能说明</w:t>
            </w:r>
          </w:p>
        </w:tc>
      </w:tr>
      <w:tr w:rsidR="00705C1C" w14:paraId="39EF8D6B" w14:textId="77777777" w:rsidTr="005F279C">
        <w:tc>
          <w:tcPr>
            <w:tcW w:w="4261" w:type="dxa"/>
          </w:tcPr>
          <w:p w14:paraId="1AB648FB" w14:textId="77777777" w:rsidR="00705C1C" w:rsidRDefault="00705C1C" w:rsidP="005F279C">
            <w:r w:rsidRPr="00FC50DE">
              <w:t>slh_DM36x.exe</w:t>
            </w:r>
          </w:p>
        </w:tc>
        <w:tc>
          <w:tcPr>
            <w:tcW w:w="4261" w:type="dxa"/>
          </w:tcPr>
          <w:p w14:paraId="5E1A81B9" w14:textId="77777777" w:rsidR="00705C1C" w:rsidRDefault="00705C1C" w:rsidP="005F279C">
            <w:r>
              <w:rPr>
                <w:rFonts w:hint="eastAsia"/>
              </w:rPr>
              <w:t>TI</w:t>
            </w:r>
            <w:r>
              <w:rPr>
                <w:rFonts w:hint="eastAsia"/>
              </w:rPr>
              <w:t>的</w:t>
            </w:r>
            <w:r>
              <w:rPr>
                <w:rFonts w:hint="eastAsia"/>
              </w:rPr>
              <w:t>UBL</w:t>
            </w:r>
            <w:r>
              <w:rPr>
                <w:rFonts w:hint="eastAsia"/>
              </w:rPr>
              <w:t>烧写工具</w:t>
            </w:r>
          </w:p>
        </w:tc>
      </w:tr>
      <w:tr w:rsidR="00705C1C" w14:paraId="7E229B51" w14:textId="77777777" w:rsidTr="005F279C">
        <w:tc>
          <w:tcPr>
            <w:tcW w:w="4261" w:type="dxa"/>
          </w:tcPr>
          <w:p w14:paraId="36111B56" w14:textId="77777777" w:rsidR="00705C1C" w:rsidRDefault="00705C1C" w:rsidP="005F279C">
            <w:r>
              <w:rPr>
                <w:rFonts w:hint="eastAsia"/>
              </w:rPr>
              <w:t>UBL_*_.bin</w:t>
            </w:r>
          </w:p>
        </w:tc>
        <w:tc>
          <w:tcPr>
            <w:tcW w:w="4261" w:type="dxa"/>
          </w:tcPr>
          <w:p w14:paraId="4952876F" w14:textId="77777777" w:rsidR="00705C1C" w:rsidRDefault="00705C1C" w:rsidP="005F279C">
            <w:r>
              <w:rPr>
                <w:rFonts w:hint="eastAsia"/>
              </w:rPr>
              <w:t>UBL</w:t>
            </w:r>
            <w:r>
              <w:rPr>
                <w:rFonts w:hint="eastAsia"/>
              </w:rPr>
              <w:t>小版本</w:t>
            </w:r>
          </w:p>
        </w:tc>
      </w:tr>
      <w:tr w:rsidR="00705C1C" w14:paraId="1D43D5D6" w14:textId="77777777" w:rsidTr="005F279C">
        <w:tc>
          <w:tcPr>
            <w:tcW w:w="4261" w:type="dxa"/>
          </w:tcPr>
          <w:p w14:paraId="10AD6525" w14:textId="77777777" w:rsidR="00705C1C" w:rsidRDefault="00705C1C" w:rsidP="005F279C">
            <w:proofErr w:type="spellStart"/>
            <w:r w:rsidRPr="00FC50DE">
              <w:t>ubl_boot_</w:t>
            </w:r>
            <w:r w:rsidRPr="0016364A">
              <w:rPr>
                <w:b/>
              </w:rPr>
              <w:t>loop</w:t>
            </w:r>
            <w:r w:rsidRPr="00FC50DE">
              <w:t>.bin</w:t>
            </w:r>
            <w:proofErr w:type="spellEnd"/>
          </w:p>
        </w:tc>
        <w:tc>
          <w:tcPr>
            <w:tcW w:w="4261" w:type="dxa"/>
          </w:tcPr>
          <w:p w14:paraId="670DF383" w14:textId="1AC349CE" w:rsidR="00705C1C" w:rsidRDefault="00705C1C" w:rsidP="005F279C">
            <w:r>
              <w:rPr>
                <w:rFonts w:hint="eastAsia"/>
              </w:rPr>
              <w:t>UBL</w:t>
            </w:r>
            <w:proofErr w:type="gramStart"/>
            <w:r>
              <w:rPr>
                <w:rFonts w:hint="eastAsia"/>
              </w:rPr>
              <w:t>烧写</w:t>
            </w:r>
            <w:proofErr w:type="gramEnd"/>
            <w:r>
              <w:rPr>
                <w:rFonts w:hint="eastAsia"/>
              </w:rPr>
              <w:t>u-boot</w:t>
            </w:r>
            <w:r>
              <w:rPr>
                <w:rFonts w:hint="eastAsia"/>
              </w:rPr>
              <w:t>版本</w:t>
            </w:r>
            <w:r w:rsidR="003F0CB4">
              <w:rPr>
                <w:rFonts w:hint="eastAsia"/>
              </w:rPr>
              <w:t>，临时用</w:t>
            </w:r>
          </w:p>
        </w:tc>
      </w:tr>
      <w:tr w:rsidR="00705C1C" w14:paraId="17451C45" w14:textId="77777777" w:rsidTr="005F279C">
        <w:tc>
          <w:tcPr>
            <w:tcW w:w="4261" w:type="dxa"/>
          </w:tcPr>
          <w:p w14:paraId="4E6F4623" w14:textId="77777777" w:rsidR="00705C1C" w:rsidRDefault="00705C1C" w:rsidP="005F279C">
            <w:r>
              <w:t>u-</w:t>
            </w:r>
            <w:proofErr w:type="spellStart"/>
            <w:r>
              <w:t>boot.bin</w:t>
            </w:r>
            <w:proofErr w:type="spellEnd"/>
          </w:p>
        </w:tc>
        <w:tc>
          <w:tcPr>
            <w:tcW w:w="4261" w:type="dxa"/>
          </w:tcPr>
          <w:p w14:paraId="1DE28CED" w14:textId="77777777" w:rsidR="00705C1C" w:rsidRDefault="00705C1C" w:rsidP="005F279C">
            <w:r>
              <w:rPr>
                <w:rFonts w:hint="eastAsia"/>
              </w:rPr>
              <w:t>u-boot</w:t>
            </w:r>
            <w:r>
              <w:rPr>
                <w:rFonts w:hint="eastAsia"/>
              </w:rPr>
              <w:t>版本</w:t>
            </w:r>
          </w:p>
        </w:tc>
      </w:tr>
      <w:tr w:rsidR="00705C1C" w14:paraId="468ECCFE" w14:textId="77777777" w:rsidTr="005F279C">
        <w:tc>
          <w:tcPr>
            <w:tcW w:w="4261" w:type="dxa"/>
          </w:tcPr>
          <w:p w14:paraId="515A3112" w14:textId="77777777" w:rsidR="00705C1C" w:rsidRDefault="00705C1C" w:rsidP="005F279C">
            <w:r>
              <w:rPr>
                <w:rFonts w:hint="eastAsia"/>
              </w:rPr>
              <w:t>*.</w:t>
            </w:r>
            <w:proofErr w:type="spellStart"/>
            <w:r>
              <w:rPr>
                <w:rFonts w:hint="eastAsia"/>
              </w:rPr>
              <w:t>rbf</w:t>
            </w:r>
            <w:proofErr w:type="spellEnd"/>
          </w:p>
        </w:tc>
        <w:tc>
          <w:tcPr>
            <w:tcW w:w="4261" w:type="dxa"/>
          </w:tcPr>
          <w:p w14:paraId="0C196D9D" w14:textId="77777777" w:rsidR="00705C1C" w:rsidRDefault="00705C1C" w:rsidP="005F279C">
            <w:r>
              <w:rPr>
                <w:rFonts w:hint="eastAsia"/>
              </w:rPr>
              <w:t>通过软件加载的</w:t>
            </w:r>
            <w:r>
              <w:rPr>
                <w:rFonts w:hint="eastAsia"/>
              </w:rPr>
              <w:t>FPGA</w:t>
            </w:r>
            <w:r>
              <w:rPr>
                <w:rFonts w:hint="eastAsia"/>
              </w:rPr>
              <w:t>版本文件</w:t>
            </w:r>
          </w:p>
        </w:tc>
      </w:tr>
      <w:tr w:rsidR="00705C1C" w14:paraId="263F73AB" w14:textId="77777777" w:rsidTr="005F279C">
        <w:tc>
          <w:tcPr>
            <w:tcW w:w="4261" w:type="dxa"/>
          </w:tcPr>
          <w:p w14:paraId="6F5B0583" w14:textId="77777777" w:rsidR="00705C1C" w:rsidRDefault="00705C1C" w:rsidP="005F279C"/>
        </w:tc>
        <w:tc>
          <w:tcPr>
            <w:tcW w:w="4261" w:type="dxa"/>
          </w:tcPr>
          <w:p w14:paraId="11EF593F" w14:textId="77777777" w:rsidR="00705C1C" w:rsidRDefault="00705C1C" w:rsidP="005F279C"/>
        </w:tc>
      </w:tr>
    </w:tbl>
    <w:p w14:paraId="6B454049" w14:textId="77777777" w:rsidR="00705C1C" w:rsidRDefault="00705C1C" w:rsidP="00441EA8">
      <w:pPr>
        <w:pStyle w:val="20"/>
        <w:numPr>
          <w:ilvl w:val="1"/>
          <w:numId w:val="1"/>
        </w:numPr>
      </w:pPr>
      <w:bookmarkStart w:id="4" w:name="_Toc442215332"/>
      <w:bookmarkStart w:id="5" w:name="_Toc451453520"/>
      <w:r>
        <w:rPr>
          <w:rFonts w:hint="eastAsia"/>
        </w:rPr>
        <w:t>空板的版本加载烧写</w:t>
      </w:r>
      <w:bookmarkEnd w:id="4"/>
      <w:bookmarkEnd w:id="5"/>
    </w:p>
    <w:p w14:paraId="3C06BE55" w14:textId="709912EF" w:rsidR="00B65A59" w:rsidRDefault="00705C1C" w:rsidP="00705C1C">
      <w:pPr>
        <w:ind w:firstLine="420"/>
      </w:pPr>
      <w:proofErr w:type="gramStart"/>
      <w:r>
        <w:t>空板是</w:t>
      </w:r>
      <w:proofErr w:type="gramEnd"/>
      <w:r>
        <w:t>指生产回来以后，</w:t>
      </w:r>
      <w:r>
        <w:rPr>
          <w:rFonts w:hint="eastAsia"/>
        </w:rPr>
        <w:t>FLASH</w:t>
      </w:r>
      <w:r w:rsidR="00C47DAD">
        <w:rPr>
          <w:rFonts w:hint="eastAsia"/>
        </w:rPr>
        <w:t>为空的单板。</w:t>
      </w:r>
      <w:proofErr w:type="gramStart"/>
      <w:r w:rsidR="00C47DAD">
        <w:rPr>
          <w:rFonts w:hint="eastAsia"/>
        </w:rPr>
        <w:t>烧写版本</w:t>
      </w:r>
      <w:proofErr w:type="gramEnd"/>
      <w:r w:rsidR="00C47DAD">
        <w:rPr>
          <w:rFonts w:hint="eastAsia"/>
        </w:rPr>
        <w:t>时按照以下步骤：</w:t>
      </w:r>
    </w:p>
    <w:p w14:paraId="1B94A20F" w14:textId="6A8A696B" w:rsidR="00B65A59" w:rsidRDefault="00B65A59" w:rsidP="00B65A59">
      <w:pPr>
        <w:pStyle w:val="ae"/>
        <w:numPr>
          <w:ilvl w:val="0"/>
          <w:numId w:val="20"/>
        </w:numPr>
        <w:ind w:firstLineChars="0"/>
      </w:pPr>
      <w:proofErr w:type="gramStart"/>
      <w:r>
        <w:t>空板的</w:t>
      </w:r>
      <w:proofErr w:type="gramEnd"/>
      <w:r>
        <w:t>boot</w:t>
      </w:r>
      <w:r>
        <w:t>配置：</w:t>
      </w:r>
      <w:proofErr w:type="spellStart"/>
      <w:r>
        <w:t>uartboot</w:t>
      </w:r>
      <w:proofErr w:type="spellEnd"/>
      <w:r w:rsidR="00C47DAD">
        <w:t>；</w:t>
      </w:r>
    </w:p>
    <w:p w14:paraId="70C7B73E" w14:textId="77777777" w:rsidR="009A4F03" w:rsidRDefault="009A4F03" w:rsidP="009A4F03">
      <w:pPr>
        <w:pStyle w:val="ae"/>
        <w:numPr>
          <w:ilvl w:val="0"/>
          <w:numId w:val="20"/>
        </w:numPr>
        <w:ind w:firstLineChars="0"/>
      </w:pPr>
      <w:r>
        <w:rPr>
          <w:rFonts w:hint="eastAsia"/>
        </w:rPr>
        <w:t>选择串口工具：一定要超级终端；对于不支持默认超级终端的，请下载。</w:t>
      </w:r>
    </w:p>
    <w:tbl>
      <w:tblPr>
        <w:tblStyle w:val="a6"/>
        <w:tblW w:w="0" w:type="auto"/>
        <w:tblInd w:w="420" w:type="dxa"/>
        <w:tblLook w:val="04A0" w:firstRow="1" w:lastRow="0" w:firstColumn="1" w:lastColumn="0" w:noHBand="0" w:noVBand="1"/>
      </w:tblPr>
      <w:tblGrid>
        <w:gridCol w:w="8102"/>
      </w:tblGrid>
      <w:tr w:rsidR="009A4F03" w14:paraId="6524284C" w14:textId="77777777" w:rsidTr="009A4F03">
        <w:tc>
          <w:tcPr>
            <w:tcW w:w="8522" w:type="dxa"/>
          </w:tcPr>
          <w:p w14:paraId="74726F49" w14:textId="47FB8543" w:rsidR="009A4F03" w:rsidRPr="009A4F03" w:rsidRDefault="009A4F03" w:rsidP="009A4F03">
            <w:pPr>
              <w:ind w:firstLine="420"/>
            </w:pPr>
            <w:r w:rsidRPr="009A4F03">
              <w:rPr>
                <w:rFonts w:ascii="Times New Roman" w:hAnsi="Times New Roman"/>
                <w:szCs w:val="20"/>
              </w:rPr>
              <w:t>windows</w:t>
            </w:r>
            <w:r w:rsidRPr="009A4F03">
              <w:t xml:space="preserve"> 7 </w:t>
            </w:r>
            <w:proofErr w:type="spellStart"/>
            <w:r w:rsidRPr="009A4F03">
              <w:t>supertermial</w:t>
            </w:r>
            <w:proofErr w:type="spellEnd"/>
          </w:p>
        </w:tc>
      </w:tr>
    </w:tbl>
    <w:p w14:paraId="376BE34E" w14:textId="46467537" w:rsidR="00F62270" w:rsidRDefault="00F62270" w:rsidP="00B65A59">
      <w:pPr>
        <w:pStyle w:val="ae"/>
        <w:numPr>
          <w:ilvl w:val="0"/>
          <w:numId w:val="20"/>
        </w:numPr>
        <w:ind w:firstLineChars="0"/>
      </w:pPr>
      <w:r>
        <w:rPr>
          <w:rFonts w:hint="eastAsia"/>
        </w:rPr>
        <w:t>配置串口传输模式为</w:t>
      </w:r>
      <w:proofErr w:type="spellStart"/>
      <w:r>
        <w:rPr>
          <w:rFonts w:hint="eastAsia"/>
        </w:rPr>
        <w:t>xmodem</w:t>
      </w:r>
      <w:proofErr w:type="spellEnd"/>
      <w:r>
        <w:rPr>
          <w:rFonts w:hint="eastAsia"/>
        </w:rPr>
        <w:t>；</w:t>
      </w:r>
    </w:p>
    <w:p w14:paraId="04A676A9" w14:textId="291BB5B2" w:rsidR="00B65A59" w:rsidRDefault="00F62270" w:rsidP="00B65A59">
      <w:pPr>
        <w:pStyle w:val="ae"/>
        <w:numPr>
          <w:ilvl w:val="0"/>
          <w:numId w:val="20"/>
        </w:numPr>
        <w:ind w:firstLineChars="0"/>
      </w:pPr>
      <w:r>
        <w:rPr>
          <w:rFonts w:hint="eastAsia"/>
        </w:rPr>
        <w:t>启动</w:t>
      </w:r>
      <w:proofErr w:type="spellStart"/>
      <w:r>
        <w:rPr>
          <w:rFonts w:hint="eastAsia"/>
        </w:rPr>
        <w:t>cmd</w:t>
      </w:r>
      <w:proofErr w:type="spellEnd"/>
      <w:r>
        <w:rPr>
          <w:rFonts w:hint="eastAsia"/>
        </w:rPr>
        <w:t>命令窗口，</w:t>
      </w:r>
      <w:r w:rsidR="00705C1C">
        <w:rPr>
          <w:rFonts w:hint="eastAsia"/>
        </w:rPr>
        <w:t>通过</w:t>
      </w:r>
      <w:r w:rsidR="00705C1C">
        <w:rPr>
          <w:rFonts w:hint="eastAsia"/>
        </w:rPr>
        <w:t>s</w:t>
      </w:r>
      <w:r w:rsidR="00705C1C">
        <w:t>lh.exe</w:t>
      </w:r>
      <w:r w:rsidR="00705C1C">
        <w:t>将</w:t>
      </w:r>
      <w:r w:rsidR="00705C1C">
        <w:rPr>
          <w:rFonts w:hint="eastAsia"/>
        </w:rPr>
        <w:t>UBL</w:t>
      </w:r>
      <w:r w:rsidR="00705C1C">
        <w:rPr>
          <w:rFonts w:hint="eastAsia"/>
        </w:rPr>
        <w:t>加载到</w:t>
      </w:r>
      <w:r w:rsidR="00705C1C">
        <w:rPr>
          <w:rFonts w:hint="eastAsia"/>
        </w:rPr>
        <w:t>DM368</w:t>
      </w:r>
      <w:r w:rsidR="00705C1C">
        <w:rPr>
          <w:rFonts w:hint="eastAsia"/>
        </w:rPr>
        <w:t>，</w:t>
      </w:r>
    </w:p>
    <w:p w14:paraId="39FAADCA" w14:textId="77777777" w:rsidR="00B65A59" w:rsidRDefault="00B65A59" w:rsidP="00B65A59">
      <w:pPr>
        <w:pStyle w:val="ae"/>
        <w:numPr>
          <w:ilvl w:val="0"/>
          <w:numId w:val="20"/>
        </w:numPr>
        <w:ind w:firstLineChars="0"/>
      </w:pPr>
      <w:r>
        <w:rPr>
          <w:rFonts w:hint="eastAsia"/>
        </w:rPr>
        <w:t>U</w:t>
      </w:r>
      <w:r w:rsidR="00705C1C">
        <w:t>BL</w:t>
      </w:r>
      <w:r w:rsidR="00705C1C">
        <w:t>将</w:t>
      </w:r>
      <w:r w:rsidR="00705C1C">
        <w:rPr>
          <w:rFonts w:hint="eastAsia"/>
        </w:rPr>
        <w:t>u</w:t>
      </w:r>
      <w:r w:rsidR="00705C1C">
        <w:t>-boot</w:t>
      </w:r>
      <w:r w:rsidR="00705C1C">
        <w:t>加载到</w:t>
      </w:r>
      <w:r w:rsidR="00705C1C">
        <w:rPr>
          <w:rFonts w:hint="eastAsia"/>
        </w:rPr>
        <w:t>DM368</w:t>
      </w:r>
    </w:p>
    <w:p w14:paraId="5AC01034" w14:textId="60E9E2B7" w:rsidR="00705C1C" w:rsidRDefault="00705C1C" w:rsidP="00B65A59">
      <w:pPr>
        <w:pStyle w:val="ae"/>
        <w:numPr>
          <w:ilvl w:val="0"/>
          <w:numId w:val="20"/>
        </w:numPr>
        <w:ind w:firstLineChars="0"/>
      </w:pPr>
      <w:proofErr w:type="spellStart"/>
      <w:r>
        <w:rPr>
          <w:rFonts w:hint="eastAsia"/>
        </w:rPr>
        <w:t>u</w:t>
      </w:r>
      <w:r>
        <w:t>boot</w:t>
      </w:r>
      <w:proofErr w:type="spellEnd"/>
      <w:r>
        <w:t>将</w:t>
      </w:r>
      <w:proofErr w:type="spellStart"/>
      <w:r>
        <w:t>uboot</w:t>
      </w:r>
      <w:proofErr w:type="spellEnd"/>
      <w:r>
        <w:t xml:space="preserve"> </w:t>
      </w:r>
      <w:r>
        <w:t>与</w:t>
      </w:r>
      <w:r>
        <w:rPr>
          <w:rFonts w:hint="eastAsia"/>
        </w:rPr>
        <w:t>UBL</w:t>
      </w:r>
      <w:r>
        <w:rPr>
          <w:rFonts w:hint="eastAsia"/>
        </w:rPr>
        <w:t>烧写到</w:t>
      </w:r>
      <w:r>
        <w:rPr>
          <w:rFonts w:hint="eastAsia"/>
        </w:rPr>
        <w:t>FLASH</w:t>
      </w:r>
      <w:r>
        <w:rPr>
          <w:rFonts w:hint="eastAsia"/>
        </w:rPr>
        <w:t>。以支持</w:t>
      </w:r>
      <w:r>
        <w:rPr>
          <w:rFonts w:hint="eastAsia"/>
        </w:rPr>
        <w:t>SPI FLASH boot</w:t>
      </w:r>
      <w:r>
        <w:rPr>
          <w:rFonts w:hint="eastAsia"/>
        </w:rPr>
        <w:t>自动加载启动。</w:t>
      </w:r>
    </w:p>
    <w:p w14:paraId="153A7316" w14:textId="3A23A694" w:rsidR="00705C1C" w:rsidRDefault="00B65A59" w:rsidP="00B65A59">
      <w:pPr>
        <w:pStyle w:val="ae"/>
        <w:numPr>
          <w:ilvl w:val="0"/>
          <w:numId w:val="20"/>
        </w:numPr>
        <w:ind w:firstLineChars="0"/>
      </w:pPr>
      <w:r>
        <w:rPr>
          <w:rFonts w:hint="eastAsia"/>
        </w:rPr>
        <w:t>在</w:t>
      </w:r>
      <w:proofErr w:type="spellStart"/>
      <w:r>
        <w:rPr>
          <w:rFonts w:hint="eastAsia"/>
        </w:rPr>
        <w:t>uartboot</w:t>
      </w:r>
      <w:proofErr w:type="spellEnd"/>
      <w:r>
        <w:rPr>
          <w:rFonts w:hint="eastAsia"/>
        </w:rPr>
        <w:t>下验证</w:t>
      </w:r>
      <w:proofErr w:type="spellStart"/>
      <w:r>
        <w:rPr>
          <w:rFonts w:hint="eastAsia"/>
        </w:rPr>
        <w:t>uboot</w:t>
      </w:r>
      <w:proofErr w:type="spellEnd"/>
      <w:r>
        <w:rPr>
          <w:rFonts w:hint="eastAsia"/>
        </w:rPr>
        <w:t>的烧结情况。</w:t>
      </w:r>
    </w:p>
    <w:p w14:paraId="213A66A4" w14:textId="0912F5C9" w:rsidR="00B65A59" w:rsidRDefault="00B65A59" w:rsidP="00B65A59">
      <w:pPr>
        <w:pStyle w:val="ae"/>
        <w:numPr>
          <w:ilvl w:val="0"/>
          <w:numId w:val="20"/>
        </w:numPr>
        <w:ind w:firstLineChars="0"/>
      </w:pPr>
      <w:r>
        <w:rPr>
          <w:rFonts w:hint="eastAsia"/>
        </w:rPr>
        <w:t>切换</w:t>
      </w:r>
      <w:r>
        <w:rPr>
          <w:rFonts w:hint="eastAsia"/>
        </w:rPr>
        <w:t>boot</w:t>
      </w:r>
      <w:r>
        <w:rPr>
          <w:rFonts w:hint="eastAsia"/>
        </w:rPr>
        <w:t>启动方式为</w:t>
      </w:r>
      <w:r>
        <w:rPr>
          <w:rFonts w:hint="eastAsia"/>
        </w:rPr>
        <w:t>SPI boot</w:t>
      </w:r>
      <w:r w:rsidR="00F62270">
        <w:rPr>
          <w:rFonts w:hint="eastAsia"/>
        </w:rPr>
        <w:t>。</w:t>
      </w:r>
    </w:p>
    <w:p w14:paraId="7E5DBE72" w14:textId="6A09FDBE" w:rsidR="00705C1C" w:rsidRDefault="00705C1C" w:rsidP="003F0CB4">
      <w:pPr>
        <w:pStyle w:val="20"/>
        <w:numPr>
          <w:ilvl w:val="2"/>
          <w:numId w:val="1"/>
        </w:numPr>
        <w:outlineLvl w:val="2"/>
      </w:pPr>
      <w:bookmarkStart w:id="6" w:name="_Toc451453521"/>
      <w:r>
        <w:rPr>
          <w:rFonts w:hint="eastAsia"/>
        </w:rPr>
        <w:lastRenderedPageBreak/>
        <w:t>进入</w:t>
      </w:r>
      <w:r w:rsidRPr="00FC50DE">
        <w:t>slh_DM36x.exe</w:t>
      </w:r>
      <w:r w:rsidR="00B65A59">
        <w:rPr>
          <w:rFonts w:hint="eastAsia"/>
        </w:rPr>
        <w:t>目录</w:t>
      </w:r>
      <w:bookmarkEnd w:id="6"/>
    </w:p>
    <w:p w14:paraId="53DD7D7C" w14:textId="1CEB2815" w:rsidR="0059558D" w:rsidRDefault="0059558D" w:rsidP="0059558D">
      <w:r>
        <w:rPr>
          <w:noProof/>
          <w:lang w:bidi="ar-SA"/>
        </w:rPr>
        <w:drawing>
          <wp:inline distT="0" distB="0" distL="0" distR="0" wp14:anchorId="046D60F5" wp14:editId="02C29315">
            <wp:extent cx="5274310" cy="198763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87633"/>
                    </a:xfrm>
                    <a:prstGeom prst="rect">
                      <a:avLst/>
                    </a:prstGeom>
                  </pic:spPr>
                </pic:pic>
              </a:graphicData>
            </a:graphic>
          </wp:inline>
        </w:drawing>
      </w:r>
    </w:p>
    <w:p w14:paraId="0F4BECC3" w14:textId="77777777" w:rsidR="009A4F03" w:rsidRDefault="009A4F03" w:rsidP="003F0CB4">
      <w:pPr>
        <w:pStyle w:val="20"/>
        <w:numPr>
          <w:ilvl w:val="2"/>
          <w:numId w:val="1"/>
        </w:numPr>
        <w:outlineLvl w:val="2"/>
      </w:pPr>
      <w:bookmarkStart w:id="7" w:name="_Toc451453522"/>
      <w:r>
        <w:rPr>
          <w:rFonts w:hint="eastAsia"/>
        </w:rPr>
        <w:t>切换串口下载路径</w:t>
      </w:r>
      <w:bookmarkEnd w:id="7"/>
    </w:p>
    <w:p w14:paraId="6EC6A098" w14:textId="431E400E" w:rsidR="009A4F03" w:rsidRDefault="009A4F03" w:rsidP="009A4F03">
      <w:pPr>
        <w:tabs>
          <w:tab w:val="left" w:pos="465"/>
        </w:tabs>
      </w:pPr>
      <w:r>
        <w:rPr>
          <w:rFonts w:hint="eastAsia"/>
        </w:rPr>
        <w:tab/>
      </w:r>
      <w:r>
        <w:rPr>
          <w:rFonts w:hint="eastAsia"/>
        </w:rPr>
        <w:t>因</w:t>
      </w:r>
      <w:r>
        <w:rPr>
          <w:rFonts w:hint="eastAsia"/>
        </w:rPr>
        <w:t>UBL</w:t>
      </w:r>
      <w:r>
        <w:rPr>
          <w:rFonts w:hint="eastAsia"/>
        </w:rPr>
        <w:t>下载</w:t>
      </w:r>
      <w:proofErr w:type="spellStart"/>
      <w:r>
        <w:rPr>
          <w:rFonts w:hint="eastAsia"/>
        </w:rPr>
        <w:t>uboot</w:t>
      </w:r>
      <w:proofErr w:type="spellEnd"/>
      <w:r>
        <w:rPr>
          <w:rFonts w:hint="eastAsia"/>
        </w:rPr>
        <w:t>的倒数读秒延时很短，所以需要在下载</w:t>
      </w:r>
      <w:r>
        <w:rPr>
          <w:rFonts w:hint="eastAsia"/>
        </w:rPr>
        <w:t>u-boot</w:t>
      </w:r>
      <w:r>
        <w:rPr>
          <w:rFonts w:hint="eastAsia"/>
        </w:rPr>
        <w:t>前，先将下载路径切换待下载文件目录。准备通过串口下载版本。</w:t>
      </w:r>
    </w:p>
    <w:p w14:paraId="550BEA6B" w14:textId="27AF7D96" w:rsidR="009A4F03" w:rsidRDefault="009A4F03" w:rsidP="009A4F03">
      <w:r>
        <w:rPr>
          <w:rFonts w:hint="eastAsia"/>
        </w:rPr>
        <w:tab/>
      </w:r>
      <w:r>
        <w:rPr>
          <w:rFonts w:hint="eastAsia"/>
        </w:rPr>
        <w:t>选择“超级终端”“传送”“发送文件”</w:t>
      </w:r>
    </w:p>
    <w:p w14:paraId="452CE6CF" w14:textId="77777777" w:rsidR="009A4F03" w:rsidRDefault="009A4F03" w:rsidP="009A4F03">
      <w:pPr>
        <w:tabs>
          <w:tab w:val="left" w:pos="465"/>
        </w:tabs>
        <w:jc w:val="center"/>
      </w:pPr>
      <w:r>
        <w:rPr>
          <w:noProof/>
          <w:lang w:bidi="ar-SA"/>
        </w:rPr>
        <w:drawing>
          <wp:inline distT="0" distB="0" distL="0" distR="0" wp14:anchorId="0C6C12B7" wp14:editId="2916A8D6">
            <wp:extent cx="3289465" cy="171264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2883" cy="1714427"/>
                    </a:xfrm>
                    <a:prstGeom prst="rect">
                      <a:avLst/>
                    </a:prstGeom>
                  </pic:spPr>
                </pic:pic>
              </a:graphicData>
            </a:graphic>
          </wp:inline>
        </w:drawing>
      </w:r>
    </w:p>
    <w:p w14:paraId="2BB966F4" w14:textId="5720365F" w:rsidR="009A4F03" w:rsidRDefault="009A4F03" w:rsidP="009A4F03">
      <w:pPr>
        <w:tabs>
          <w:tab w:val="left" w:pos="255"/>
        </w:tabs>
      </w:pPr>
      <w:r>
        <w:rPr>
          <w:rFonts w:hint="eastAsia"/>
        </w:rPr>
        <w:tab/>
      </w:r>
      <w:r>
        <w:rPr>
          <w:rFonts w:hint="eastAsia"/>
        </w:rPr>
        <w:tab/>
      </w:r>
      <w:r>
        <w:rPr>
          <w:rFonts w:hint="eastAsia"/>
        </w:rPr>
        <w:t>“浏览”到待下载文件所在目录。</w:t>
      </w:r>
    </w:p>
    <w:p w14:paraId="669F682A" w14:textId="77777777" w:rsidR="009A4F03" w:rsidRPr="00203E60" w:rsidRDefault="009A4F03" w:rsidP="009A4F03">
      <w:pPr>
        <w:tabs>
          <w:tab w:val="left" w:pos="465"/>
        </w:tabs>
        <w:jc w:val="center"/>
      </w:pPr>
    </w:p>
    <w:p w14:paraId="58389F81" w14:textId="5E88F41A" w:rsidR="009A4F03" w:rsidRDefault="009A4F03" w:rsidP="0059558D">
      <w:r>
        <w:rPr>
          <w:noProof/>
          <w:lang w:bidi="ar-SA"/>
        </w:rPr>
        <w:drawing>
          <wp:inline distT="0" distB="0" distL="0" distR="0" wp14:anchorId="47096B00" wp14:editId="7647634D">
            <wp:extent cx="5274310" cy="252727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27274"/>
                    </a:xfrm>
                    <a:prstGeom prst="rect">
                      <a:avLst/>
                    </a:prstGeom>
                  </pic:spPr>
                </pic:pic>
              </a:graphicData>
            </a:graphic>
          </wp:inline>
        </w:drawing>
      </w:r>
    </w:p>
    <w:p w14:paraId="75B0B798" w14:textId="2AE8052D" w:rsidR="009A4F03" w:rsidRDefault="009A4F03" w:rsidP="0059558D">
      <w:r>
        <w:rPr>
          <w:rFonts w:hint="eastAsia"/>
        </w:rPr>
        <w:lastRenderedPageBreak/>
        <w:tab/>
      </w:r>
      <w:r>
        <w:rPr>
          <w:rFonts w:hint="eastAsia"/>
        </w:rPr>
        <w:t>注意：传输协议请选择</w:t>
      </w:r>
      <w:proofErr w:type="gramStart"/>
      <w:r>
        <w:rPr>
          <w:rFonts w:hint="eastAsia"/>
        </w:rPr>
        <w:t>“</w:t>
      </w:r>
      <w:proofErr w:type="spellStart"/>
      <w:proofErr w:type="gramEnd"/>
      <w:r>
        <w:rPr>
          <w:rFonts w:hint="eastAsia"/>
        </w:rPr>
        <w:t>xmodem</w:t>
      </w:r>
      <w:proofErr w:type="spellEnd"/>
      <w:r>
        <w:rPr>
          <w:rFonts w:hint="eastAsia"/>
        </w:rPr>
        <w:t>“。</w:t>
      </w:r>
    </w:p>
    <w:p w14:paraId="7D9143D9" w14:textId="03EA260C" w:rsidR="0059558D" w:rsidRDefault="0059558D" w:rsidP="003F0CB4">
      <w:pPr>
        <w:pStyle w:val="20"/>
        <w:numPr>
          <w:ilvl w:val="2"/>
          <w:numId w:val="1"/>
        </w:numPr>
        <w:outlineLvl w:val="2"/>
      </w:pPr>
      <w:bookmarkStart w:id="8" w:name="_Toc451453523"/>
      <w:r>
        <w:rPr>
          <w:rFonts w:hint="eastAsia"/>
        </w:rPr>
        <w:t>单板上电</w:t>
      </w:r>
      <w:bookmarkEnd w:id="8"/>
    </w:p>
    <w:p w14:paraId="6D60291A" w14:textId="34D0CAC9" w:rsidR="00705C1C" w:rsidRDefault="00705C1C" w:rsidP="00BE58BE">
      <w:pPr>
        <w:ind w:firstLine="420"/>
      </w:pPr>
      <w:r>
        <w:rPr>
          <w:rFonts w:hint="eastAsia"/>
        </w:rPr>
        <w:t>看到串口打印</w:t>
      </w:r>
      <w:proofErr w:type="spellStart"/>
      <w:r>
        <w:rPr>
          <w:rFonts w:hint="eastAsia"/>
        </w:rPr>
        <w:t>bootme</w:t>
      </w:r>
      <w:proofErr w:type="spellEnd"/>
      <w:r>
        <w:rPr>
          <w:rFonts w:hint="eastAsia"/>
        </w:rPr>
        <w:t>，且单板处于串口启动模式。</w:t>
      </w:r>
    </w:p>
    <w:p w14:paraId="2B269890" w14:textId="307C0675" w:rsidR="00203E60" w:rsidRDefault="00BE58BE" w:rsidP="00705C1C">
      <w:pPr>
        <w:rPr>
          <w:rFonts w:hint="eastAsia"/>
        </w:rPr>
      </w:pPr>
      <w:r>
        <w:rPr>
          <w:noProof/>
          <w:lang w:bidi="ar-SA"/>
        </w:rPr>
        <w:drawing>
          <wp:inline distT="0" distB="0" distL="0" distR="0" wp14:anchorId="21107346" wp14:editId="3427235F">
            <wp:extent cx="5274310" cy="22342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3426"/>
                    </a:xfrm>
                    <a:prstGeom prst="rect">
                      <a:avLst/>
                    </a:prstGeom>
                  </pic:spPr>
                </pic:pic>
              </a:graphicData>
            </a:graphic>
          </wp:inline>
        </w:drawing>
      </w:r>
    </w:p>
    <w:p w14:paraId="7E3536CB" w14:textId="42A8E100" w:rsidR="00781B6B" w:rsidRDefault="00781B6B" w:rsidP="00705C1C">
      <w:pPr>
        <w:rPr>
          <w:rFonts w:hint="eastAsia"/>
        </w:rPr>
      </w:pPr>
      <w:r>
        <w:rPr>
          <w:rFonts w:hint="eastAsia"/>
        </w:rPr>
        <w:tab/>
      </w:r>
      <w:r>
        <w:rPr>
          <w:rFonts w:hint="eastAsia"/>
        </w:rPr>
        <w:t>切断超级终端。</w:t>
      </w:r>
    </w:p>
    <w:p w14:paraId="63CC957D" w14:textId="3FAABD6D" w:rsidR="00781B6B" w:rsidRDefault="00781B6B" w:rsidP="00705C1C">
      <w:r>
        <w:rPr>
          <w:noProof/>
          <w:lang w:bidi="ar-SA"/>
        </w:rPr>
        <w:drawing>
          <wp:inline distT="0" distB="0" distL="0" distR="0" wp14:anchorId="1431E148" wp14:editId="7F3E57AC">
            <wp:extent cx="5274310" cy="11592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59249"/>
                    </a:xfrm>
                    <a:prstGeom prst="rect">
                      <a:avLst/>
                    </a:prstGeom>
                  </pic:spPr>
                </pic:pic>
              </a:graphicData>
            </a:graphic>
          </wp:inline>
        </w:drawing>
      </w:r>
    </w:p>
    <w:p w14:paraId="08D5C116" w14:textId="57F9464F" w:rsidR="00705C1C" w:rsidRDefault="00203E60" w:rsidP="003F0CB4">
      <w:pPr>
        <w:pStyle w:val="20"/>
        <w:numPr>
          <w:ilvl w:val="2"/>
          <w:numId w:val="1"/>
        </w:numPr>
        <w:outlineLvl w:val="2"/>
      </w:pPr>
      <w:bookmarkStart w:id="9" w:name="_Toc451453524"/>
      <w:r>
        <w:rPr>
          <w:rFonts w:hint="eastAsia"/>
        </w:rPr>
        <w:t>CMD</w:t>
      </w:r>
      <w:r w:rsidR="00705C1C">
        <w:rPr>
          <w:rFonts w:hint="eastAsia"/>
        </w:rPr>
        <w:t>加载</w:t>
      </w:r>
      <w:r w:rsidR="00705C1C">
        <w:rPr>
          <w:rFonts w:hint="eastAsia"/>
        </w:rPr>
        <w:t>UBL</w:t>
      </w:r>
      <w:r w:rsidR="00705C1C">
        <w:rPr>
          <w:rFonts w:hint="eastAsia"/>
        </w:rPr>
        <w:t>功能版本</w:t>
      </w:r>
      <w:r w:rsidR="00B670E7">
        <w:rPr>
          <w:rFonts w:hint="eastAsia"/>
        </w:rPr>
        <w:t>到</w:t>
      </w:r>
      <w:r w:rsidR="00B670E7">
        <w:rPr>
          <w:rFonts w:hint="eastAsia"/>
        </w:rPr>
        <w:t>DDR</w:t>
      </w:r>
      <w:bookmarkEnd w:id="9"/>
    </w:p>
    <w:p w14:paraId="5C978587" w14:textId="77777777" w:rsidR="00203E60" w:rsidRDefault="0059558D" w:rsidP="00705C1C">
      <w:r>
        <w:rPr>
          <w:noProof/>
          <w:lang w:bidi="ar-SA"/>
        </w:rPr>
        <w:drawing>
          <wp:inline distT="0" distB="0" distL="0" distR="0" wp14:anchorId="5A5DC8C3" wp14:editId="178E9457">
            <wp:extent cx="5274310" cy="45967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59671"/>
                    </a:xfrm>
                    <a:prstGeom prst="rect">
                      <a:avLst/>
                    </a:prstGeom>
                  </pic:spPr>
                </pic:pic>
              </a:graphicData>
            </a:graphic>
          </wp:inline>
        </w:drawing>
      </w:r>
    </w:p>
    <w:tbl>
      <w:tblPr>
        <w:tblStyle w:val="a6"/>
        <w:tblW w:w="0" w:type="auto"/>
        <w:shd w:val="clear" w:color="auto" w:fill="D9D9D9" w:themeFill="background1" w:themeFillShade="D9"/>
        <w:tblLook w:val="04A0" w:firstRow="1" w:lastRow="0" w:firstColumn="1" w:lastColumn="0" w:noHBand="0" w:noVBand="1"/>
      </w:tblPr>
      <w:tblGrid>
        <w:gridCol w:w="8522"/>
      </w:tblGrid>
      <w:tr w:rsidR="00203E60" w14:paraId="45D41920" w14:textId="77777777" w:rsidTr="00BE58BE">
        <w:tc>
          <w:tcPr>
            <w:tcW w:w="8522" w:type="dxa"/>
            <w:shd w:val="clear" w:color="auto" w:fill="D9D9D9" w:themeFill="background1" w:themeFillShade="D9"/>
          </w:tcPr>
          <w:p w14:paraId="50180DBE" w14:textId="77777777" w:rsidR="00203E60" w:rsidRDefault="00203E60" w:rsidP="00BE58BE">
            <w:r w:rsidRPr="00FC50DE">
              <w:t xml:space="preserve">slh_DM36x.exe -load2IRAM </w:t>
            </w:r>
            <w:proofErr w:type="spellStart"/>
            <w:r w:rsidRPr="00FC50DE">
              <w:t>ubl_boot_loop.bin</w:t>
            </w:r>
            <w:proofErr w:type="spellEnd"/>
          </w:p>
        </w:tc>
      </w:tr>
    </w:tbl>
    <w:p w14:paraId="1FA63D0B" w14:textId="0E507780" w:rsidR="00203E60" w:rsidRDefault="00203E60" w:rsidP="00203E60">
      <w:pPr>
        <w:ind w:left="420"/>
      </w:pPr>
      <w:r>
        <w:rPr>
          <w:rFonts w:hint="eastAsia"/>
        </w:rPr>
        <w:t>这样将</w:t>
      </w:r>
      <w:r>
        <w:rPr>
          <w:rFonts w:hint="eastAsia"/>
        </w:rPr>
        <w:t>UBL</w:t>
      </w:r>
      <w:r>
        <w:rPr>
          <w:rFonts w:hint="eastAsia"/>
        </w:rPr>
        <w:t>版本下载到</w:t>
      </w:r>
      <w:r>
        <w:rPr>
          <w:rFonts w:hint="eastAsia"/>
        </w:rPr>
        <w:t>DDR</w:t>
      </w:r>
      <w:r>
        <w:rPr>
          <w:rFonts w:hint="eastAsia"/>
        </w:rPr>
        <w:t>中。</w:t>
      </w:r>
      <w:r w:rsidR="00BE58BE">
        <w:rPr>
          <w:rFonts w:hint="eastAsia"/>
        </w:rPr>
        <w:t>该版本支持将下载</w:t>
      </w:r>
      <w:r w:rsidR="00BE58BE">
        <w:rPr>
          <w:rFonts w:hint="eastAsia"/>
        </w:rPr>
        <w:t>u-boot</w:t>
      </w:r>
      <w:r w:rsidR="00BE58BE">
        <w:rPr>
          <w:rFonts w:hint="eastAsia"/>
        </w:rPr>
        <w:t>版本到</w:t>
      </w:r>
      <w:r w:rsidR="00BE58BE">
        <w:rPr>
          <w:rFonts w:hint="eastAsia"/>
        </w:rPr>
        <w:t>DDR</w:t>
      </w:r>
      <w:r w:rsidR="00BE58BE">
        <w:rPr>
          <w:rFonts w:hint="eastAsia"/>
        </w:rPr>
        <w:t>。</w:t>
      </w:r>
    </w:p>
    <w:p w14:paraId="3B69420F" w14:textId="1DA0E504" w:rsidR="00203E60" w:rsidRDefault="00262DC2" w:rsidP="00262DC2">
      <w:pPr>
        <w:tabs>
          <w:tab w:val="left" w:pos="465"/>
        </w:tabs>
        <w:rPr>
          <w:rFonts w:hint="eastAsia"/>
        </w:rPr>
      </w:pPr>
      <w:r>
        <w:tab/>
      </w:r>
      <w:r>
        <w:rPr>
          <w:rFonts w:hint="eastAsia"/>
        </w:rPr>
        <w:t>提醒：为保险起见，请执行两次。原因待查。经常有执行一次，</w:t>
      </w:r>
      <w:r>
        <w:rPr>
          <w:rFonts w:hint="eastAsia"/>
        </w:rPr>
        <w:t>DM368</w:t>
      </w:r>
      <w:r>
        <w:rPr>
          <w:rFonts w:hint="eastAsia"/>
        </w:rPr>
        <w:t>不启动发生。</w:t>
      </w:r>
      <w:r w:rsidR="009A4F03">
        <w:rPr>
          <w:rFonts w:hint="eastAsia"/>
        </w:rPr>
        <w:t>也见过执行一次，</w:t>
      </w:r>
      <w:r w:rsidR="009A4F03">
        <w:rPr>
          <w:rFonts w:hint="eastAsia"/>
        </w:rPr>
        <w:t>DM368</w:t>
      </w:r>
      <w:r w:rsidR="009A4F03">
        <w:rPr>
          <w:rFonts w:hint="eastAsia"/>
        </w:rPr>
        <w:t>能启动。</w:t>
      </w:r>
    </w:p>
    <w:p w14:paraId="4A80B812" w14:textId="5D28ED12" w:rsidR="004D4D88" w:rsidRDefault="004D4D88" w:rsidP="00262DC2">
      <w:pPr>
        <w:tabs>
          <w:tab w:val="left" w:pos="465"/>
        </w:tabs>
        <w:rPr>
          <w:rFonts w:hint="eastAsia"/>
        </w:rPr>
      </w:pPr>
      <w:r>
        <w:rPr>
          <w:rFonts w:hint="eastAsia"/>
        </w:rPr>
        <w:tab/>
      </w:r>
      <w:r>
        <w:rPr>
          <w:rFonts w:hint="eastAsia"/>
        </w:rPr>
        <w:t>请注意，要设置电脑的串口为</w:t>
      </w:r>
      <w:r>
        <w:rPr>
          <w:rFonts w:hint="eastAsia"/>
        </w:rPr>
        <w:t>COM1</w:t>
      </w:r>
      <w:r>
        <w:rPr>
          <w:rFonts w:hint="eastAsia"/>
        </w:rPr>
        <w:t>。</w:t>
      </w:r>
    </w:p>
    <w:p w14:paraId="165B1BFF" w14:textId="362F71F4" w:rsidR="004D4D88" w:rsidRDefault="004D4D88" w:rsidP="00262DC2">
      <w:pPr>
        <w:tabs>
          <w:tab w:val="left" w:pos="465"/>
        </w:tabs>
      </w:pPr>
      <w:r>
        <w:rPr>
          <w:noProof/>
          <w:lang w:bidi="ar-SA"/>
        </w:rPr>
        <w:drawing>
          <wp:inline distT="0" distB="0" distL="0" distR="0" wp14:anchorId="55336280" wp14:editId="595FC7CC">
            <wp:extent cx="5274310" cy="30406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040664"/>
                    </a:xfrm>
                    <a:prstGeom prst="rect">
                      <a:avLst/>
                    </a:prstGeom>
                  </pic:spPr>
                </pic:pic>
              </a:graphicData>
            </a:graphic>
          </wp:inline>
        </w:drawing>
      </w:r>
    </w:p>
    <w:p w14:paraId="4FBF2A75" w14:textId="429642B1" w:rsidR="0059558D" w:rsidRDefault="00203E60" w:rsidP="003F0CB4">
      <w:pPr>
        <w:pStyle w:val="20"/>
        <w:numPr>
          <w:ilvl w:val="2"/>
          <w:numId w:val="1"/>
        </w:numPr>
        <w:outlineLvl w:val="2"/>
      </w:pPr>
      <w:bookmarkStart w:id="10" w:name="_Toc451453525"/>
      <w:r>
        <w:rPr>
          <w:rFonts w:hint="eastAsia"/>
        </w:rPr>
        <w:lastRenderedPageBreak/>
        <w:t>加载</w:t>
      </w:r>
      <w:r>
        <w:rPr>
          <w:rFonts w:hint="eastAsia"/>
        </w:rPr>
        <w:t>u-boot</w:t>
      </w:r>
      <w:r w:rsidR="00B670E7">
        <w:rPr>
          <w:rFonts w:hint="eastAsia"/>
        </w:rPr>
        <w:t>到</w:t>
      </w:r>
      <w:r w:rsidR="00B670E7">
        <w:rPr>
          <w:rFonts w:hint="eastAsia"/>
        </w:rPr>
        <w:t>DDR</w:t>
      </w:r>
      <w:bookmarkEnd w:id="10"/>
    </w:p>
    <w:p w14:paraId="7579C3AE" w14:textId="554C13C3" w:rsidR="00705C1C" w:rsidRDefault="00705C1C" w:rsidP="00203E60">
      <w:pPr>
        <w:ind w:firstLine="420"/>
      </w:pPr>
      <w:r>
        <w:t>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705C1C" w14:paraId="5FCF2300" w14:textId="77777777" w:rsidTr="005F279C">
        <w:tc>
          <w:tcPr>
            <w:tcW w:w="8522" w:type="dxa"/>
            <w:shd w:val="clear" w:color="auto" w:fill="D9D9D9" w:themeFill="background1" w:themeFillShade="D9"/>
          </w:tcPr>
          <w:p w14:paraId="5B54D07D" w14:textId="3C690FE4" w:rsidR="00705C1C" w:rsidRDefault="00330D97" w:rsidP="005F279C">
            <w:proofErr w:type="spellStart"/>
            <w:r>
              <w:rPr>
                <w:rFonts w:hint="eastAsia"/>
              </w:rPr>
              <w:t>l</w:t>
            </w:r>
            <w:r w:rsidR="00705C1C">
              <w:t>oady</w:t>
            </w:r>
            <w:proofErr w:type="spellEnd"/>
          </w:p>
        </w:tc>
      </w:tr>
    </w:tbl>
    <w:p w14:paraId="510C73DB" w14:textId="00BCDB74" w:rsidR="00262DC2" w:rsidRDefault="00B77C89" w:rsidP="00705C1C">
      <w:r>
        <w:rPr>
          <w:rFonts w:hint="eastAsia"/>
        </w:rPr>
        <w:tab/>
      </w:r>
      <w:r w:rsidR="00C47DAD">
        <w:rPr>
          <w:noProof/>
          <w:lang w:bidi="ar-SA"/>
        </w:rPr>
        <w:drawing>
          <wp:inline distT="0" distB="0" distL="0" distR="0" wp14:anchorId="683B9C13" wp14:editId="02356842">
            <wp:extent cx="4251366" cy="268416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2709" cy="2685015"/>
                    </a:xfrm>
                    <a:prstGeom prst="rect">
                      <a:avLst/>
                    </a:prstGeom>
                  </pic:spPr>
                </pic:pic>
              </a:graphicData>
            </a:graphic>
          </wp:inline>
        </w:drawing>
      </w:r>
    </w:p>
    <w:p w14:paraId="54BB8CF2" w14:textId="65C56B5A" w:rsidR="00F62270" w:rsidRDefault="00B77C89" w:rsidP="00262DC2">
      <w:pPr>
        <w:ind w:firstLine="420"/>
      </w:pPr>
      <w:r>
        <w:rPr>
          <w:rFonts w:hint="eastAsia"/>
        </w:rPr>
        <w:t>这样，将</w:t>
      </w:r>
      <w:r>
        <w:rPr>
          <w:rFonts w:hint="eastAsia"/>
        </w:rPr>
        <w:t>u-boot</w:t>
      </w:r>
      <w:r>
        <w:rPr>
          <w:rFonts w:hint="eastAsia"/>
        </w:rPr>
        <w:t>版本下载到</w:t>
      </w:r>
      <w:r>
        <w:rPr>
          <w:rFonts w:hint="eastAsia"/>
        </w:rPr>
        <w:t>DDR</w:t>
      </w:r>
      <w:r>
        <w:rPr>
          <w:rFonts w:hint="eastAsia"/>
        </w:rPr>
        <w:t>中。</w:t>
      </w:r>
    </w:p>
    <w:p w14:paraId="287E9DCE" w14:textId="77777777" w:rsidR="00705C1C" w:rsidRDefault="00705C1C" w:rsidP="00F62270">
      <w:pPr>
        <w:ind w:firstLine="420"/>
      </w:pPr>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705C1C" w14:paraId="5B218FC4" w14:textId="77777777" w:rsidTr="005F279C">
        <w:tc>
          <w:tcPr>
            <w:tcW w:w="8522" w:type="dxa"/>
            <w:shd w:val="clear" w:color="auto" w:fill="D9D9D9" w:themeFill="background1" w:themeFillShade="D9"/>
          </w:tcPr>
          <w:p w14:paraId="1C78A368" w14:textId="24FDF40F" w:rsidR="00705C1C" w:rsidRDefault="00330D97" w:rsidP="005F279C">
            <w:r>
              <w:rPr>
                <w:rFonts w:hint="eastAsia"/>
              </w:rPr>
              <w:t>g</w:t>
            </w:r>
            <w:r w:rsidR="00705C1C">
              <w:t>o</w:t>
            </w:r>
          </w:p>
        </w:tc>
      </w:tr>
    </w:tbl>
    <w:p w14:paraId="3A1AF449" w14:textId="1482AEA3" w:rsidR="00F62270" w:rsidRDefault="00705C1C" w:rsidP="00705C1C">
      <w:r>
        <w:tab/>
      </w:r>
      <w:r w:rsidR="00C47DAD">
        <w:rPr>
          <w:noProof/>
          <w:lang w:bidi="ar-SA"/>
        </w:rPr>
        <w:drawing>
          <wp:inline distT="0" distB="0" distL="0" distR="0" wp14:anchorId="7472520B" wp14:editId="7769FEAA">
            <wp:extent cx="5274310" cy="22830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283093"/>
                    </a:xfrm>
                    <a:prstGeom prst="rect">
                      <a:avLst/>
                    </a:prstGeom>
                  </pic:spPr>
                </pic:pic>
              </a:graphicData>
            </a:graphic>
          </wp:inline>
        </w:drawing>
      </w:r>
    </w:p>
    <w:p w14:paraId="0950F065" w14:textId="412E5F48" w:rsidR="00F62270" w:rsidRDefault="00F62270" w:rsidP="003F0CB4">
      <w:pPr>
        <w:pStyle w:val="20"/>
        <w:numPr>
          <w:ilvl w:val="2"/>
          <w:numId w:val="1"/>
        </w:numPr>
        <w:outlineLvl w:val="2"/>
      </w:pPr>
      <w:bookmarkStart w:id="11" w:name="_Toc451453526"/>
      <w:r>
        <w:rPr>
          <w:rFonts w:hint="eastAsia"/>
        </w:rPr>
        <w:t>将</w:t>
      </w:r>
      <w:r>
        <w:rPr>
          <w:rFonts w:hint="eastAsia"/>
        </w:rPr>
        <w:t>UBL</w:t>
      </w:r>
      <w:r>
        <w:rPr>
          <w:rFonts w:hint="eastAsia"/>
        </w:rPr>
        <w:t>烧结到</w:t>
      </w:r>
      <w:r>
        <w:rPr>
          <w:rFonts w:hint="eastAsia"/>
        </w:rPr>
        <w:t>FLASH</w:t>
      </w:r>
      <w:bookmarkEnd w:id="11"/>
    </w:p>
    <w:p w14:paraId="31953AE1" w14:textId="12A52DDA" w:rsidR="00705C1C" w:rsidRDefault="00705C1C" w:rsidP="00262DC2">
      <w:pPr>
        <w:ind w:firstLine="420"/>
      </w:pPr>
      <w:r>
        <w:t>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05C1C" w14:paraId="432326DD" w14:textId="77777777" w:rsidTr="005F279C">
        <w:tc>
          <w:tcPr>
            <w:tcW w:w="8522" w:type="dxa"/>
            <w:shd w:val="clear" w:color="auto" w:fill="D9D9D9" w:themeFill="background1" w:themeFillShade="D9"/>
          </w:tcPr>
          <w:p w14:paraId="45009A10" w14:textId="12D145F4" w:rsidR="00705C1C" w:rsidRDefault="00705C1C" w:rsidP="009A4F03">
            <w:pPr>
              <w:tabs>
                <w:tab w:val="left" w:pos="1800"/>
              </w:tabs>
            </w:pPr>
            <w:proofErr w:type="spellStart"/>
            <w:r>
              <w:t>ub</w:t>
            </w:r>
            <w:r w:rsidR="009A4F03">
              <w:rPr>
                <w:rFonts w:hint="eastAsia"/>
              </w:rPr>
              <w:t>l</w:t>
            </w:r>
            <w:proofErr w:type="spellEnd"/>
          </w:p>
        </w:tc>
      </w:tr>
    </w:tbl>
    <w:p w14:paraId="0783A34E" w14:textId="77777777" w:rsidR="00262DC2" w:rsidRDefault="00262DC2" w:rsidP="00705C1C">
      <w:r>
        <w:rPr>
          <w:rFonts w:hint="eastAsia"/>
        </w:rPr>
        <w:tab/>
      </w:r>
      <w:r>
        <w:rPr>
          <w:rFonts w:hint="eastAsia"/>
        </w:rPr>
        <w:t>注意：天空端与地面</w:t>
      </w:r>
      <w:proofErr w:type="gramStart"/>
      <w:r>
        <w:rPr>
          <w:rFonts w:hint="eastAsia"/>
        </w:rPr>
        <w:t>端目前</w:t>
      </w:r>
      <w:proofErr w:type="gramEnd"/>
      <w:r>
        <w:rPr>
          <w:rFonts w:hint="eastAsia"/>
        </w:rPr>
        <w:t>是区分版本的：</w:t>
      </w:r>
    </w:p>
    <w:tbl>
      <w:tblPr>
        <w:tblStyle w:val="a6"/>
        <w:tblW w:w="0" w:type="auto"/>
        <w:tblLook w:val="04A0" w:firstRow="1" w:lastRow="0" w:firstColumn="1" w:lastColumn="0" w:noHBand="0" w:noVBand="1"/>
      </w:tblPr>
      <w:tblGrid>
        <w:gridCol w:w="4261"/>
        <w:gridCol w:w="4261"/>
      </w:tblGrid>
      <w:tr w:rsidR="00262DC2" w14:paraId="67D86E18" w14:textId="77777777" w:rsidTr="009A4F03">
        <w:tc>
          <w:tcPr>
            <w:tcW w:w="4261" w:type="dxa"/>
            <w:shd w:val="clear" w:color="auto" w:fill="D9D9D9" w:themeFill="background1" w:themeFillShade="D9"/>
          </w:tcPr>
          <w:p w14:paraId="1F40E89D" w14:textId="46BA1999" w:rsidR="00262DC2" w:rsidRDefault="00262DC2" w:rsidP="00705C1C">
            <w:r>
              <w:rPr>
                <w:rFonts w:hint="eastAsia"/>
              </w:rPr>
              <w:t>天空端</w:t>
            </w:r>
          </w:p>
        </w:tc>
        <w:tc>
          <w:tcPr>
            <w:tcW w:w="4261" w:type="dxa"/>
            <w:shd w:val="clear" w:color="auto" w:fill="D9D9D9" w:themeFill="background1" w:themeFillShade="D9"/>
          </w:tcPr>
          <w:p w14:paraId="18289492" w14:textId="494114AC" w:rsidR="00262DC2" w:rsidRDefault="00262DC2" w:rsidP="00705C1C">
            <w:r>
              <w:rPr>
                <w:rFonts w:hint="eastAsia"/>
              </w:rPr>
              <w:t>地面端</w:t>
            </w:r>
          </w:p>
        </w:tc>
      </w:tr>
      <w:tr w:rsidR="00262DC2" w14:paraId="3D3450A7" w14:textId="77777777" w:rsidTr="00262DC2">
        <w:tc>
          <w:tcPr>
            <w:tcW w:w="4261" w:type="dxa"/>
          </w:tcPr>
          <w:p w14:paraId="75046C60" w14:textId="7C88ACC1" w:rsidR="00262DC2" w:rsidRDefault="00262DC2" w:rsidP="00705C1C">
            <w:r w:rsidRPr="00262DC2">
              <w:t>ubl_DM36x_spi.bin-air-v1.0</w:t>
            </w:r>
          </w:p>
        </w:tc>
        <w:tc>
          <w:tcPr>
            <w:tcW w:w="4261" w:type="dxa"/>
          </w:tcPr>
          <w:p w14:paraId="45BEA107" w14:textId="2B898ECD" w:rsidR="00262DC2" w:rsidRDefault="00262DC2" w:rsidP="00705C1C">
            <w:r w:rsidRPr="00262DC2">
              <w:t>ubl_DM36x_spi.bin-ground-v1.0</w:t>
            </w:r>
          </w:p>
        </w:tc>
      </w:tr>
    </w:tbl>
    <w:p w14:paraId="3696B7F7" w14:textId="707160DD" w:rsidR="00705C1C" w:rsidRDefault="00705C1C" w:rsidP="00705C1C">
      <w:r>
        <w:tab/>
      </w:r>
      <w:r>
        <w:t>通过串口发送文件。</w:t>
      </w:r>
    </w:p>
    <w:p w14:paraId="5B48B319" w14:textId="6A340900" w:rsidR="008F6426" w:rsidRDefault="008F6426" w:rsidP="00705C1C">
      <w:r>
        <w:rPr>
          <w:noProof/>
          <w:lang w:bidi="ar-SA"/>
        </w:rPr>
        <w:lastRenderedPageBreak/>
        <w:drawing>
          <wp:inline distT="0" distB="0" distL="0" distR="0" wp14:anchorId="694A25A8" wp14:editId="0F1C2E89">
            <wp:extent cx="5274310" cy="23984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98468"/>
                    </a:xfrm>
                    <a:prstGeom prst="rect">
                      <a:avLst/>
                    </a:prstGeom>
                  </pic:spPr>
                </pic:pic>
              </a:graphicData>
            </a:graphic>
          </wp:inline>
        </w:drawing>
      </w:r>
    </w:p>
    <w:p w14:paraId="489DFF16" w14:textId="6613F09F" w:rsidR="009A4F03" w:rsidRDefault="009A4F03" w:rsidP="00705C1C">
      <w:r>
        <w:rPr>
          <w:rFonts w:hint="eastAsia"/>
        </w:rPr>
        <w:tab/>
      </w:r>
      <w:r>
        <w:rPr>
          <w:rFonts w:hint="eastAsia"/>
        </w:rPr>
        <w:t>目前该命令没有自动校验，请手动校验。</w:t>
      </w:r>
    </w:p>
    <w:tbl>
      <w:tblPr>
        <w:tblStyle w:val="a6"/>
        <w:tblW w:w="0" w:type="auto"/>
        <w:tblLook w:val="04A0" w:firstRow="1" w:lastRow="0" w:firstColumn="1" w:lastColumn="0" w:noHBand="0" w:noVBand="1"/>
      </w:tblPr>
      <w:tblGrid>
        <w:gridCol w:w="8522"/>
      </w:tblGrid>
      <w:tr w:rsidR="009A4F03" w14:paraId="13AF3735" w14:textId="77777777" w:rsidTr="009A4F03">
        <w:tc>
          <w:tcPr>
            <w:tcW w:w="8522" w:type="dxa"/>
          </w:tcPr>
          <w:p w14:paraId="1B0B1848" w14:textId="714FC9C8" w:rsidR="009A4F03" w:rsidRDefault="009A4F03" w:rsidP="00705C1C"/>
        </w:tc>
      </w:tr>
      <w:tr w:rsidR="009A4F03" w14:paraId="1E1A92D9" w14:textId="77777777" w:rsidTr="009A4F03">
        <w:tc>
          <w:tcPr>
            <w:tcW w:w="8522" w:type="dxa"/>
          </w:tcPr>
          <w:p w14:paraId="156D531F" w14:textId="425D7E13" w:rsidR="009A4F03" w:rsidRDefault="009A4F03" w:rsidP="00705C1C">
            <w:proofErr w:type="spellStart"/>
            <w:r>
              <w:rPr>
                <w:rFonts w:hint="eastAsia"/>
              </w:rPr>
              <w:t>sf</w:t>
            </w:r>
            <w:proofErr w:type="spellEnd"/>
            <w:r>
              <w:rPr>
                <w:rFonts w:hint="eastAsia"/>
              </w:rPr>
              <w:t xml:space="preserve"> read 0x86000000 </w:t>
            </w:r>
            <w:r w:rsidRPr="009A4F03">
              <w:t>0x40000 0x2000</w:t>
            </w:r>
          </w:p>
        </w:tc>
      </w:tr>
      <w:tr w:rsidR="009A4F03" w14:paraId="6F23E118" w14:textId="77777777" w:rsidTr="009A4F03">
        <w:tc>
          <w:tcPr>
            <w:tcW w:w="8522" w:type="dxa"/>
          </w:tcPr>
          <w:p w14:paraId="67778485" w14:textId="0ECA4206" w:rsidR="009A4F03" w:rsidRDefault="009A4F03" w:rsidP="00705C1C">
            <w:proofErr w:type="spellStart"/>
            <w:r>
              <w:rPr>
                <w:rFonts w:hint="eastAsia"/>
              </w:rPr>
              <w:t>cmp.b</w:t>
            </w:r>
            <w:proofErr w:type="spellEnd"/>
            <w:r>
              <w:rPr>
                <w:rFonts w:hint="eastAsia"/>
              </w:rPr>
              <w:t xml:space="preserve"> 0x86000000 0x85000000 0x20000</w:t>
            </w:r>
          </w:p>
        </w:tc>
      </w:tr>
    </w:tbl>
    <w:p w14:paraId="26030278" w14:textId="0AEBAC5D" w:rsidR="009A4F03" w:rsidRDefault="009A4F03" w:rsidP="00705C1C">
      <w:r>
        <w:rPr>
          <w:rFonts w:hint="eastAsia"/>
        </w:rPr>
        <w:tab/>
      </w:r>
      <w:r>
        <w:rPr>
          <w:rFonts w:hint="eastAsia"/>
        </w:rPr>
        <w:t>提示如下，则是正确的：</w:t>
      </w:r>
    </w:p>
    <w:p w14:paraId="0E401CDE" w14:textId="58ACFD9F" w:rsidR="009A4F03" w:rsidRDefault="00A67126" w:rsidP="00705C1C">
      <w:r>
        <w:rPr>
          <w:noProof/>
          <w:lang w:bidi="ar-SA"/>
        </w:rPr>
        <w:drawing>
          <wp:inline distT="0" distB="0" distL="0" distR="0" wp14:anchorId="7F8A91E0" wp14:editId="63829CF6">
            <wp:extent cx="5274310" cy="1457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457150"/>
                    </a:xfrm>
                    <a:prstGeom prst="rect">
                      <a:avLst/>
                    </a:prstGeom>
                  </pic:spPr>
                </pic:pic>
              </a:graphicData>
            </a:graphic>
          </wp:inline>
        </w:drawing>
      </w:r>
    </w:p>
    <w:p w14:paraId="4732094C" w14:textId="3A6746DA" w:rsidR="008F6426" w:rsidRDefault="00705C1C" w:rsidP="003F0CB4">
      <w:pPr>
        <w:pStyle w:val="20"/>
        <w:numPr>
          <w:ilvl w:val="2"/>
          <w:numId w:val="1"/>
        </w:numPr>
        <w:outlineLvl w:val="2"/>
      </w:pPr>
      <w:r>
        <w:tab/>
      </w:r>
      <w:bookmarkStart w:id="12" w:name="_Toc451453527"/>
      <w:r w:rsidR="00B77C89">
        <w:rPr>
          <w:rFonts w:hint="eastAsia"/>
        </w:rPr>
        <w:t>将</w:t>
      </w:r>
      <w:r w:rsidR="00B77C89">
        <w:rPr>
          <w:rFonts w:hint="eastAsia"/>
        </w:rPr>
        <w:t>u-boot</w:t>
      </w:r>
      <w:r w:rsidR="00B77C89">
        <w:rPr>
          <w:rFonts w:hint="eastAsia"/>
        </w:rPr>
        <w:t>烧写到</w:t>
      </w:r>
      <w:r w:rsidR="00B77C89">
        <w:rPr>
          <w:rFonts w:hint="eastAsia"/>
        </w:rPr>
        <w:t>FLASH</w:t>
      </w:r>
      <w:bookmarkEnd w:id="12"/>
    </w:p>
    <w:p w14:paraId="2715F8CE" w14:textId="0FEE7EB8" w:rsidR="00B77C89" w:rsidRDefault="00B32E55" w:rsidP="00B77C89">
      <w:pPr>
        <w:ind w:firstLine="420"/>
      </w:pPr>
      <w:r>
        <w:rPr>
          <w:rFonts w:hint="eastAsia"/>
        </w:rPr>
        <w:t>烧写</w:t>
      </w:r>
      <w:proofErr w:type="spellStart"/>
      <w:r>
        <w:rPr>
          <w:rFonts w:hint="eastAsia"/>
        </w:rPr>
        <w:t>uboot</w:t>
      </w:r>
      <w:proofErr w:type="spellEnd"/>
      <w:r>
        <w:rPr>
          <w:rFonts w:hint="eastAsia"/>
        </w:rPr>
        <w:t>之前</w:t>
      </w:r>
      <w:r w:rsidR="00450A3C">
        <w:rPr>
          <w:rFonts w:hint="eastAsia"/>
        </w:rPr>
        <w:t>要</w:t>
      </w:r>
      <w:r>
        <w:rPr>
          <w:rFonts w:hint="eastAsia"/>
        </w:rPr>
        <w:t>reset</w:t>
      </w:r>
      <w:r>
        <w:rPr>
          <w:rFonts w:hint="eastAsia"/>
        </w:rPr>
        <w:t>单板，</w:t>
      </w:r>
      <w:r w:rsidR="0057777D">
        <w:rPr>
          <w:rFonts w:hint="eastAsia"/>
        </w:rPr>
        <w:t>开始重新执行</w:t>
      </w:r>
      <w:r w:rsidR="0057777D">
        <w:rPr>
          <w:rFonts w:hint="eastAsia"/>
        </w:rPr>
        <w:t>1.2.3</w:t>
      </w:r>
      <w:r w:rsidR="0057777D">
        <w:rPr>
          <w:rFonts w:hint="eastAsia"/>
        </w:rPr>
        <w:t>，</w:t>
      </w:r>
      <w:r w:rsidR="0057777D">
        <w:rPr>
          <w:rFonts w:hint="eastAsia"/>
        </w:rPr>
        <w:t>1.2.4</w:t>
      </w:r>
      <w:r w:rsidR="0057777D">
        <w:rPr>
          <w:rFonts w:hint="eastAsia"/>
        </w:rPr>
        <w:t>，</w:t>
      </w:r>
      <w:r w:rsidR="0057777D">
        <w:rPr>
          <w:rFonts w:hint="eastAsia"/>
        </w:rPr>
        <w:t>1.2.5</w:t>
      </w:r>
      <w:r w:rsidR="00450A3C">
        <w:rPr>
          <w:rFonts w:hint="eastAsia"/>
        </w:rPr>
        <w:t>，</w:t>
      </w:r>
      <w:bookmarkStart w:id="13" w:name="_GoBack"/>
      <w:bookmarkEnd w:id="13"/>
      <w:r w:rsidR="00450A3C">
        <w:rPr>
          <w:rFonts w:hint="eastAsia"/>
        </w:rPr>
        <w:t>然后</w:t>
      </w:r>
      <w:r w:rsidR="00B670E7">
        <w:rPr>
          <w:rFonts w:hint="eastAsia"/>
        </w:rPr>
        <w:t>使用</w:t>
      </w:r>
      <w:proofErr w:type="spellStart"/>
      <w:r w:rsidR="00B670E7">
        <w:rPr>
          <w:rFonts w:hint="eastAsia"/>
        </w:rPr>
        <w:t>updateuboot</w:t>
      </w:r>
      <w:proofErr w:type="spellEnd"/>
      <w:r w:rsidR="00B670E7">
        <w:rPr>
          <w:rFonts w:hint="eastAsia"/>
        </w:rPr>
        <w:t>，将</w:t>
      </w:r>
      <w:r w:rsidR="00B670E7">
        <w:rPr>
          <w:rFonts w:hint="eastAsia"/>
        </w:rPr>
        <w:t>u-boot</w:t>
      </w:r>
      <w:r w:rsidR="00B670E7">
        <w:rPr>
          <w:rFonts w:hint="eastAsia"/>
        </w:rPr>
        <w:t>版本烧写到</w:t>
      </w:r>
      <w:r w:rsidR="00B670E7">
        <w:rPr>
          <w:rFonts w:hint="eastAsia"/>
        </w:rPr>
        <w:t>FLASH</w:t>
      </w:r>
      <w:r w:rsidR="00B670E7">
        <w:rPr>
          <w:rFonts w:hint="eastAsia"/>
        </w:rPr>
        <w:t>。请注意如图红色圈的内容。</w:t>
      </w:r>
    </w:p>
    <w:p w14:paraId="48DB123F" w14:textId="0D70774A" w:rsidR="00B670E7" w:rsidRDefault="00BE58BE" w:rsidP="00B670E7">
      <w:r>
        <w:rPr>
          <w:noProof/>
          <w:lang w:bidi="ar-SA"/>
        </w:rPr>
        <w:drawing>
          <wp:inline distT="0" distB="0" distL="0" distR="0" wp14:anchorId="2E9D1B64" wp14:editId="71E5094A">
            <wp:extent cx="5274310" cy="21652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165275"/>
                    </a:xfrm>
                    <a:prstGeom prst="rect">
                      <a:avLst/>
                    </a:prstGeom>
                  </pic:spPr>
                </pic:pic>
              </a:graphicData>
            </a:graphic>
          </wp:inline>
        </w:drawing>
      </w:r>
    </w:p>
    <w:p w14:paraId="7AA251BE" w14:textId="43A9B952" w:rsidR="00BE58BE" w:rsidRDefault="002F1D4F" w:rsidP="00B670E7">
      <w:pPr>
        <w:rPr>
          <w:rFonts w:hint="eastAsia"/>
        </w:rPr>
      </w:pPr>
      <w:r>
        <w:rPr>
          <w:rFonts w:hint="eastAsia"/>
        </w:rPr>
        <w:t>地面</w:t>
      </w:r>
      <w:proofErr w:type="gramStart"/>
      <w:r>
        <w:rPr>
          <w:rFonts w:hint="eastAsia"/>
        </w:rPr>
        <w:t>端启动</w:t>
      </w:r>
      <w:proofErr w:type="gramEnd"/>
      <w:r>
        <w:rPr>
          <w:rFonts w:hint="eastAsia"/>
        </w:rPr>
        <w:t>后：</w:t>
      </w:r>
    </w:p>
    <w:p w14:paraId="6137516F" w14:textId="5B734912" w:rsidR="002F1D4F" w:rsidRDefault="002F1D4F" w:rsidP="002F1D4F">
      <w:pPr>
        <w:jc w:val="center"/>
        <w:rPr>
          <w:rFonts w:hint="eastAsia"/>
        </w:rPr>
      </w:pPr>
      <w:r>
        <w:rPr>
          <w:noProof/>
          <w:lang w:bidi="ar-SA"/>
        </w:rPr>
        <w:lastRenderedPageBreak/>
        <w:drawing>
          <wp:inline distT="0" distB="0" distL="0" distR="0" wp14:anchorId="70C70CF4" wp14:editId="26AC4D03">
            <wp:extent cx="3740727" cy="10777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47073" cy="1079532"/>
                    </a:xfrm>
                    <a:prstGeom prst="rect">
                      <a:avLst/>
                    </a:prstGeom>
                  </pic:spPr>
                </pic:pic>
              </a:graphicData>
            </a:graphic>
          </wp:inline>
        </w:drawing>
      </w:r>
    </w:p>
    <w:p w14:paraId="54575EFF" w14:textId="7FD4BA65" w:rsidR="002F1D4F" w:rsidRDefault="002F1D4F" w:rsidP="002F1D4F">
      <w:pPr>
        <w:rPr>
          <w:rFonts w:hint="eastAsia"/>
        </w:rPr>
      </w:pPr>
      <w:r>
        <w:rPr>
          <w:rFonts w:hint="eastAsia"/>
        </w:rPr>
        <w:t>天空</w:t>
      </w:r>
      <w:proofErr w:type="gramStart"/>
      <w:r>
        <w:rPr>
          <w:rFonts w:hint="eastAsia"/>
        </w:rPr>
        <w:t>端启动</w:t>
      </w:r>
      <w:proofErr w:type="gramEnd"/>
      <w:r>
        <w:rPr>
          <w:rFonts w:hint="eastAsia"/>
        </w:rPr>
        <w:t>后打印：</w:t>
      </w:r>
    </w:p>
    <w:p w14:paraId="1EFFB2A6" w14:textId="77777777" w:rsidR="002F1D4F" w:rsidRDefault="002F1D4F" w:rsidP="002F1D4F"/>
    <w:p w14:paraId="10F6C7FD" w14:textId="1374494B" w:rsidR="00B77C89" w:rsidRDefault="00B77C89" w:rsidP="003F0CB4">
      <w:pPr>
        <w:pStyle w:val="20"/>
        <w:numPr>
          <w:ilvl w:val="2"/>
          <w:numId w:val="1"/>
        </w:numPr>
        <w:outlineLvl w:val="2"/>
      </w:pPr>
      <w:bookmarkStart w:id="14" w:name="_Toc451453528"/>
      <w:r>
        <w:rPr>
          <w:rFonts w:hint="eastAsia"/>
        </w:rPr>
        <w:t>验证</w:t>
      </w:r>
      <w:r>
        <w:rPr>
          <w:rFonts w:hint="eastAsia"/>
        </w:rPr>
        <w:t>u-boot FLASH</w:t>
      </w:r>
      <w:proofErr w:type="gramStart"/>
      <w:r>
        <w:rPr>
          <w:rFonts w:hint="eastAsia"/>
        </w:rPr>
        <w:t>烧写情况</w:t>
      </w:r>
      <w:bookmarkEnd w:id="14"/>
      <w:proofErr w:type="gramEnd"/>
    </w:p>
    <w:p w14:paraId="47066D42" w14:textId="43B202C4" w:rsidR="00B670E7" w:rsidRDefault="00B670E7" w:rsidP="00B670E7">
      <w:pPr>
        <w:ind w:firstLine="420"/>
      </w:pPr>
      <w:r>
        <w:t>重启单板，</w:t>
      </w:r>
      <w:r>
        <w:rPr>
          <w:rFonts w:hint="eastAsia"/>
        </w:rPr>
        <w:t>CMD</w:t>
      </w:r>
      <w:r>
        <w:rPr>
          <w:rFonts w:hint="eastAsia"/>
        </w:rPr>
        <w:t>窗口再次加载</w:t>
      </w:r>
      <w:r>
        <w:rPr>
          <w:rFonts w:hint="eastAsia"/>
        </w:rPr>
        <w:t>UBL</w:t>
      </w:r>
      <w:r w:rsidR="00262DC2">
        <w:rPr>
          <w:rFonts w:hint="eastAsia"/>
        </w:rPr>
        <w:t>小版本。</w:t>
      </w:r>
    </w:p>
    <w:p w14:paraId="76CB1B6C" w14:textId="421DA8CE" w:rsidR="00262DC2" w:rsidRDefault="00262DC2" w:rsidP="00262DC2">
      <w:pPr>
        <w:ind w:firstLine="420"/>
      </w:pPr>
      <w:r>
        <w:rPr>
          <w:rFonts w:hint="eastAsia"/>
        </w:rPr>
        <w:t>注意：天空端与地面</w:t>
      </w:r>
      <w:proofErr w:type="gramStart"/>
      <w:r>
        <w:rPr>
          <w:rFonts w:hint="eastAsia"/>
        </w:rPr>
        <w:t>端目前</w:t>
      </w:r>
      <w:proofErr w:type="gramEnd"/>
      <w:r>
        <w:rPr>
          <w:rFonts w:hint="eastAsia"/>
        </w:rPr>
        <w:t>是区分版本的。但，使用相同的版本，并不影响此时的功能验证。</w:t>
      </w:r>
    </w:p>
    <w:tbl>
      <w:tblPr>
        <w:tblStyle w:val="a6"/>
        <w:tblW w:w="0" w:type="auto"/>
        <w:tblLook w:val="04A0" w:firstRow="1" w:lastRow="0" w:firstColumn="1" w:lastColumn="0" w:noHBand="0" w:noVBand="1"/>
      </w:tblPr>
      <w:tblGrid>
        <w:gridCol w:w="4261"/>
        <w:gridCol w:w="4261"/>
      </w:tblGrid>
      <w:tr w:rsidR="00262DC2" w14:paraId="39808A3F" w14:textId="77777777" w:rsidTr="000420E4">
        <w:tc>
          <w:tcPr>
            <w:tcW w:w="4261" w:type="dxa"/>
          </w:tcPr>
          <w:p w14:paraId="68E7FEBC" w14:textId="77777777" w:rsidR="00262DC2" w:rsidRDefault="00262DC2" w:rsidP="000420E4">
            <w:r>
              <w:rPr>
                <w:rFonts w:hint="eastAsia"/>
              </w:rPr>
              <w:t>天空端</w:t>
            </w:r>
          </w:p>
        </w:tc>
        <w:tc>
          <w:tcPr>
            <w:tcW w:w="4261" w:type="dxa"/>
          </w:tcPr>
          <w:p w14:paraId="27245FEB" w14:textId="77777777" w:rsidR="00262DC2" w:rsidRDefault="00262DC2" w:rsidP="000420E4">
            <w:r>
              <w:rPr>
                <w:rFonts w:hint="eastAsia"/>
              </w:rPr>
              <w:t>地面端</w:t>
            </w:r>
          </w:p>
        </w:tc>
      </w:tr>
      <w:tr w:rsidR="00262DC2" w14:paraId="6356A5AF" w14:textId="77777777" w:rsidTr="000420E4">
        <w:tc>
          <w:tcPr>
            <w:tcW w:w="4261" w:type="dxa"/>
          </w:tcPr>
          <w:p w14:paraId="13445E7E" w14:textId="77777777" w:rsidR="00262DC2" w:rsidRDefault="00262DC2" w:rsidP="000420E4">
            <w:r w:rsidRPr="00262DC2">
              <w:t>ubl_DM36x_spi.bin-air-v1.0</w:t>
            </w:r>
          </w:p>
        </w:tc>
        <w:tc>
          <w:tcPr>
            <w:tcW w:w="4261" w:type="dxa"/>
          </w:tcPr>
          <w:p w14:paraId="40E9C5D0" w14:textId="77777777" w:rsidR="00262DC2" w:rsidRDefault="00262DC2" w:rsidP="000420E4">
            <w:r w:rsidRPr="00262DC2">
              <w:t>ubl_DM36x_spi.bin-ground-v1.0</w:t>
            </w:r>
          </w:p>
        </w:tc>
      </w:tr>
    </w:tbl>
    <w:p w14:paraId="1F20F91D" w14:textId="77777777" w:rsidR="00262DC2" w:rsidRPr="00262DC2" w:rsidRDefault="00262DC2" w:rsidP="00B670E7">
      <w:pPr>
        <w:ind w:firstLine="420"/>
      </w:pPr>
    </w:p>
    <w:tbl>
      <w:tblPr>
        <w:tblStyle w:val="a6"/>
        <w:tblW w:w="0" w:type="auto"/>
        <w:shd w:val="clear" w:color="auto" w:fill="D9D9D9" w:themeFill="background1" w:themeFillShade="D9"/>
        <w:tblLook w:val="04A0" w:firstRow="1" w:lastRow="0" w:firstColumn="1" w:lastColumn="0" w:noHBand="0" w:noVBand="1"/>
      </w:tblPr>
      <w:tblGrid>
        <w:gridCol w:w="8522"/>
      </w:tblGrid>
      <w:tr w:rsidR="00B670E7" w14:paraId="2A8264C2" w14:textId="77777777" w:rsidTr="00BE58BE">
        <w:tc>
          <w:tcPr>
            <w:tcW w:w="8522" w:type="dxa"/>
            <w:shd w:val="clear" w:color="auto" w:fill="D9D9D9" w:themeFill="background1" w:themeFillShade="D9"/>
          </w:tcPr>
          <w:p w14:paraId="5C9A6786" w14:textId="42E49BCC" w:rsidR="00B670E7" w:rsidRDefault="00B670E7" w:rsidP="00BE58BE">
            <w:r w:rsidRPr="00FC50DE">
              <w:t xml:space="preserve">slh_DM36x.exe -load2IRAM </w:t>
            </w:r>
            <w:r w:rsidR="00262DC2" w:rsidRPr="00262DC2">
              <w:t>ubl_DM36x_spi.bin-ground-v1.0</w:t>
            </w:r>
            <w:r>
              <w:t xml:space="preserve"> </w:t>
            </w:r>
          </w:p>
        </w:tc>
      </w:tr>
      <w:tr w:rsidR="00A67126" w14:paraId="69E43B8D" w14:textId="77777777" w:rsidTr="00BE58BE">
        <w:tc>
          <w:tcPr>
            <w:tcW w:w="8522" w:type="dxa"/>
            <w:shd w:val="clear" w:color="auto" w:fill="D9D9D9" w:themeFill="background1" w:themeFillShade="D9"/>
          </w:tcPr>
          <w:p w14:paraId="2F6251AE" w14:textId="004E87F8" w:rsidR="00A67126" w:rsidRPr="00FC50DE" w:rsidRDefault="00A67126" w:rsidP="00BE58BE">
            <w:r w:rsidRPr="00FC50DE">
              <w:t xml:space="preserve">slh_DM36x.exe -load2IRAM </w:t>
            </w:r>
            <w:r w:rsidRPr="00262DC2">
              <w:t>ubl_DM36x_spi.bin-</w:t>
            </w:r>
            <w:r w:rsidRPr="00262DC2">
              <w:t xml:space="preserve"> </w:t>
            </w:r>
            <w:r w:rsidRPr="00262DC2">
              <w:t>air</w:t>
            </w:r>
            <w:r w:rsidRPr="00262DC2">
              <w:t xml:space="preserve"> </w:t>
            </w:r>
            <w:r w:rsidRPr="00262DC2">
              <w:t>-v1.0</w:t>
            </w:r>
          </w:p>
        </w:tc>
      </w:tr>
    </w:tbl>
    <w:p w14:paraId="2F083B65" w14:textId="0187AB38" w:rsidR="00B77C89" w:rsidRDefault="00B670E7" w:rsidP="00B670E7">
      <w:r>
        <w:rPr>
          <w:noProof/>
          <w:lang w:bidi="ar-SA"/>
        </w:rPr>
        <w:drawing>
          <wp:inline distT="0" distB="0" distL="0" distR="0" wp14:anchorId="4CC03851" wp14:editId="7F35AACA">
            <wp:extent cx="5274310" cy="4260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26085"/>
                    </a:xfrm>
                    <a:prstGeom prst="rect">
                      <a:avLst/>
                    </a:prstGeom>
                  </pic:spPr>
                </pic:pic>
              </a:graphicData>
            </a:graphic>
          </wp:inline>
        </w:drawing>
      </w:r>
    </w:p>
    <w:p w14:paraId="535AF32F" w14:textId="5B6CF52B" w:rsidR="00B670E7" w:rsidRDefault="00BE58BE" w:rsidP="00B670E7">
      <w:pPr>
        <w:ind w:firstLine="420"/>
      </w:pPr>
      <w:r>
        <w:rPr>
          <w:rFonts w:hint="eastAsia"/>
        </w:rPr>
        <w:t>切换到串口，观察系统</w:t>
      </w:r>
      <w:r w:rsidR="00B670E7">
        <w:rPr>
          <w:rFonts w:hint="eastAsia"/>
        </w:rPr>
        <w:t>正常情况进入到</w:t>
      </w:r>
      <w:r w:rsidR="00B670E7">
        <w:rPr>
          <w:rFonts w:hint="eastAsia"/>
        </w:rPr>
        <w:t>u-boot:</w:t>
      </w:r>
    </w:p>
    <w:p w14:paraId="72050984" w14:textId="46139892" w:rsidR="00B670E7" w:rsidRPr="00B670E7" w:rsidRDefault="00BE58BE" w:rsidP="00262DC2">
      <w:pPr>
        <w:jc w:val="center"/>
      </w:pPr>
      <w:r>
        <w:rPr>
          <w:noProof/>
          <w:lang w:bidi="ar-SA"/>
        </w:rPr>
        <w:drawing>
          <wp:inline distT="0" distB="0" distL="0" distR="0" wp14:anchorId="78D0E46A" wp14:editId="2847369B">
            <wp:extent cx="2861953" cy="124558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63610" cy="1246308"/>
                    </a:xfrm>
                    <a:prstGeom prst="rect">
                      <a:avLst/>
                    </a:prstGeom>
                  </pic:spPr>
                </pic:pic>
              </a:graphicData>
            </a:graphic>
          </wp:inline>
        </w:drawing>
      </w:r>
    </w:p>
    <w:p w14:paraId="6F2C6FA6" w14:textId="3FA2D5BD" w:rsidR="00B77C89" w:rsidRDefault="00B77C89" w:rsidP="003F0CB4">
      <w:pPr>
        <w:pStyle w:val="20"/>
        <w:numPr>
          <w:ilvl w:val="2"/>
          <w:numId w:val="1"/>
        </w:numPr>
        <w:outlineLvl w:val="2"/>
      </w:pPr>
      <w:bookmarkStart w:id="15" w:name="_Toc451453529"/>
      <w:r>
        <w:rPr>
          <w:rFonts w:hint="eastAsia"/>
        </w:rPr>
        <w:t>切换到</w:t>
      </w:r>
      <w:proofErr w:type="spellStart"/>
      <w:r>
        <w:rPr>
          <w:rFonts w:hint="eastAsia"/>
        </w:rPr>
        <w:t>spiboot</w:t>
      </w:r>
      <w:proofErr w:type="spellEnd"/>
      <w:r>
        <w:rPr>
          <w:rFonts w:hint="eastAsia"/>
        </w:rPr>
        <w:t>模式</w:t>
      </w:r>
      <w:bookmarkEnd w:id="15"/>
    </w:p>
    <w:p w14:paraId="0B1453D0" w14:textId="796B89E8" w:rsidR="00705C1C" w:rsidRDefault="00B670E7" w:rsidP="003F0CB4">
      <w:pPr>
        <w:ind w:firstLine="420"/>
        <w:rPr>
          <w:rFonts w:hint="eastAsia"/>
        </w:rPr>
      </w:pPr>
      <w:r>
        <w:t>验证完成后，可以硬件跳阻切换到</w:t>
      </w:r>
      <w:r>
        <w:rPr>
          <w:rFonts w:hint="eastAsia"/>
        </w:rPr>
        <w:t>SPI boot</w:t>
      </w:r>
      <w:r>
        <w:rPr>
          <w:rFonts w:hint="eastAsia"/>
        </w:rPr>
        <w:t>模式。</w:t>
      </w:r>
      <w:proofErr w:type="gramStart"/>
      <w:r>
        <w:rPr>
          <w:rFonts w:hint="eastAsia"/>
        </w:rPr>
        <w:t>上电重启</w:t>
      </w:r>
      <w:proofErr w:type="gramEnd"/>
      <w:r>
        <w:rPr>
          <w:rFonts w:hint="eastAsia"/>
        </w:rPr>
        <w:t>，</w:t>
      </w:r>
      <w:r w:rsidR="003F0CB4">
        <w:rPr>
          <w:rFonts w:hint="eastAsia"/>
        </w:rPr>
        <w:t>此时不会再打印</w:t>
      </w:r>
      <w:proofErr w:type="spellStart"/>
      <w:r w:rsidR="003F0CB4">
        <w:rPr>
          <w:rFonts w:hint="eastAsia"/>
        </w:rPr>
        <w:t>bootme</w:t>
      </w:r>
      <w:proofErr w:type="spellEnd"/>
      <w:r w:rsidR="003F0CB4">
        <w:rPr>
          <w:rFonts w:hint="eastAsia"/>
        </w:rPr>
        <w:t>,</w:t>
      </w:r>
      <w:r>
        <w:rPr>
          <w:rFonts w:hint="eastAsia"/>
        </w:rPr>
        <w:t>正常情况界面如下：</w:t>
      </w:r>
    </w:p>
    <w:p w14:paraId="709914A7" w14:textId="77777777" w:rsidR="003F0CB4" w:rsidRPr="003F0CB4" w:rsidRDefault="003F0CB4" w:rsidP="00262DC2">
      <w:pPr>
        <w:pStyle w:val="ae"/>
        <w:ind w:left="425" w:firstLineChars="0" w:firstLine="0"/>
      </w:pPr>
    </w:p>
    <w:p w14:paraId="25E0176C" w14:textId="56D7B650" w:rsidR="00705C1C" w:rsidRDefault="001F5348" w:rsidP="003F0CB4">
      <w:pPr>
        <w:pStyle w:val="20"/>
        <w:numPr>
          <w:ilvl w:val="1"/>
          <w:numId w:val="1"/>
        </w:numPr>
        <w:rPr>
          <w:rFonts w:hint="eastAsia"/>
        </w:rPr>
      </w:pPr>
      <w:bookmarkStart w:id="16" w:name="_Toc442215333"/>
      <w:bookmarkStart w:id="17" w:name="_Toc451453530"/>
      <w:r>
        <w:rPr>
          <w:rFonts w:hint="eastAsia"/>
        </w:rPr>
        <w:t>下载</w:t>
      </w:r>
      <w:r>
        <w:rPr>
          <w:rFonts w:hint="eastAsia"/>
        </w:rPr>
        <w:t>FPGA</w:t>
      </w:r>
      <w:r>
        <w:rPr>
          <w:rFonts w:hint="eastAsia"/>
        </w:rPr>
        <w:t>版本</w:t>
      </w:r>
      <w:bookmarkEnd w:id="16"/>
      <w:bookmarkEnd w:id="17"/>
      <w:r>
        <w:rPr>
          <w:rFonts w:hint="eastAsia"/>
        </w:rPr>
        <w:t>到</w:t>
      </w:r>
      <w:r>
        <w:rPr>
          <w:rFonts w:hint="eastAsia"/>
        </w:rPr>
        <w:t>FLASH</w:t>
      </w:r>
    </w:p>
    <w:tbl>
      <w:tblPr>
        <w:tblStyle w:val="a6"/>
        <w:tblW w:w="0" w:type="auto"/>
        <w:tblLook w:val="04A0" w:firstRow="1" w:lastRow="0" w:firstColumn="1" w:lastColumn="0" w:noHBand="0" w:noVBand="1"/>
      </w:tblPr>
      <w:tblGrid>
        <w:gridCol w:w="4261"/>
        <w:gridCol w:w="4261"/>
      </w:tblGrid>
      <w:tr w:rsidR="001F5348" w14:paraId="6CED0047" w14:textId="77777777" w:rsidTr="00CC2F5B">
        <w:tc>
          <w:tcPr>
            <w:tcW w:w="4261" w:type="dxa"/>
            <w:shd w:val="clear" w:color="auto" w:fill="D9D9D9" w:themeFill="background1" w:themeFillShade="D9"/>
          </w:tcPr>
          <w:p w14:paraId="0F9FA527" w14:textId="77777777" w:rsidR="001F5348" w:rsidRDefault="001F5348" w:rsidP="00CC2F5B">
            <w:r>
              <w:rPr>
                <w:rFonts w:hint="eastAsia"/>
              </w:rPr>
              <w:t>天空端</w:t>
            </w:r>
          </w:p>
        </w:tc>
        <w:tc>
          <w:tcPr>
            <w:tcW w:w="4261" w:type="dxa"/>
            <w:shd w:val="clear" w:color="auto" w:fill="D9D9D9" w:themeFill="background1" w:themeFillShade="D9"/>
          </w:tcPr>
          <w:p w14:paraId="7A8F779F" w14:textId="77777777" w:rsidR="001F5348" w:rsidRDefault="001F5348" w:rsidP="00CC2F5B">
            <w:r>
              <w:rPr>
                <w:rFonts w:hint="eastAsia"/>
              </w:rPr>
              <w:t>地面端</w:t>
            </w:r>
          </w:p>
        </w:tc>
      </w:tr>
      <w:tr w:rsidR="001F5348" w14:paraId="7BF06071" w14:textId="77777777" w:rsidTr="00CC2F5B">
        <w:tc>
          <w:tcPr>
            <w:tcW w:w="4261" w:type="dxa"/>
          </w:tcPr>
          <w:p w14:paraId="5B3084D3" w14:textId="45BAB7E4" w:rsidR="001F5348" w:rsidRDefault="001F5348" w:rsidP="00CC2F5B">
            <w:r w:rsidRPr="001F5348">
              <w:t>0402_tx.rbf</w:t>
            </w:r>
          </w:p>
        </w:tc>
        <w:tc>
          <w:tcPr>
            <w:tcW w:w="4261" w:type="dxa"/>
          </w:tcPr>
          <w:p w14:paraId="6F64752E" w14:textId="645BB331" w:rsidR="001F5348" w:rsidRDefault="001F5348" w:rsidP="00CC2F5B">
            <w:r w:rsidRPr="001F5348">
              <w:t>rx_0402.rbf</w:t>
            </w:r>
          </w:p>
        </w:tc>
      </w:tr>
      <w:tr w:rsidR="001F5348" w14:paraId="2073D781" w14:textId="77777777" w:rsidTr="00DA0433">
        <w:tblPrEx>
          <w:shd w:val="clear" w:color="auto" w:fill="D9D9D9" w:themeFill="background1" w:themeFillShade="D9"/>
        </w:tblPrEx>
        <w:tc>
          <w:tcPr>
            <w:tcW w:w="4261" w:type="dxa"/>
            <w:shd w:val="clear" w:color="auto" w:fill="D9D9D9" w:themeFill="background1" w:themeFillShade="D9"/>
          </w:tcPr>
          <w:p w14:paraId="3E21F24E" w14:textId="07F47444" w:rsidR="001F5348" w:rsidRDefault="001F5348" w:rsidP="005F279C">
            <w:r>
              <w:rPr>
                <w:rFonts w:hint="eastAsia"/>
              </w:rPr>
              <w:t>下载</w:t>
            </w:r>
            <w:r>
              <w:rPr>
                <w:rFonts w:hint="eastAsia"/>
              </w:rPr>
              <w:t>FPGA</w:t>
            </w:r>
            <w:r>
              <w:rPr>
                <w:rFonts w:hint="eastAsia"/>
              </w:rPr>
              <w:t>并烧写到</w:t>
            </w:r>
            <w:r>
              <w:rPr>
                <w:rFonts w:hint="eastAsia"/>
              </w:rPr>
              <w:t>FLASH</w:t>
            </w:r>
            <w:r>
              <w:rPr>
                <w:rFonts w:hint="eastAsia"/>
              </w:rPr>
              <w:t>命令</w:t>
            </w:r>
          </w:p>
        </w:tc>
        <w:tc>
          <w:tcPr>
            <w:tcW w:w="4261" w:type="dxa"/>
            <w:shd w:val="clear" w:color="auto" w:fill="D9D9D9" w:themeFill="background1" w:themeFillShade="D9"/>
          </w:tcPr>
          <w:p w14:paraId="6B791DA9" w14:textId="19386837" w:rsidR="001F5348" w:rsidRDefault="001F5348" w:rsidP="005F279C">
            <w:proofErr w:type="spellStart"/>
            <w:r>
              <w:rPr>
                <w:rFonts w:hint="eastAsia"/>
              </w:rPr>
              <w:t>u</w:t>
            </w:r>
            <w:r>
              <w:t>pdatefpga</w:t>
            </w:r>
            <w:proofErr w:type="spellEnd"/>
          </w:p>
        </w:tc>
      </w:tr>
    </w:tbl>
    <w:p w14:paraId="171F3420" w14:textId="27AA1F3E" w:rsidR="00705C1C" w:rsidRDefault="00705C1C" w:rsidP="00705C1C">
      <w:pPr>
        <w:rPr>
          <w:rFonts w:hint="eastAsia"/>
        </w:rPr>
      </w:pPr>
      <w:r>
        <w:lastRenderedPageBreak/>
        <w:tab/>
      </w:r>
      <w:r w:rsidR="001F5348">
        <w:rPr>
          <w:rFonts w:hint="eastAsia"/>
        </w:rPr>
        <w:t>提示如下，选择对应的</w:t>
      </w:r>
      <w:r w:rsidR="001F5348">
        <w:rPr>
          <w:rFonts w:hint="eastAsia"/>
        </w:rPr>
        <w:t>*.</w:t>
      </w:r>
      <w:proofErr w:type="spellStart"/>
      <w:r w:rsidR="001F5348">
        <w:rPr>
          <w:rFonts w:hint="eastAsia"/>
        </w:rPr>
        <w:t>rbf</w:t>
      </w:r>
      <w:proofErr w:type="spellEnd"/>
      <w:r w:rsidR="001F5348">
        <w:rPr>
          <w:rFonts w:hint="eastAsia"/>
        </w:rPr>
        <w:t>文件。</w:t>
      </w:r>
    </w:p>
    <w:p w14:paraId="272D7A20" w14:textId="0F4FD904" w:rsidR="001F5348" w:rsidRDefault="001F5348" w:rsidP="00705C1C">
      <w:pPr>
        <w:rPr>
          <w:rFonts w:hint="eastAsia"/>
        </w:rPr>
      </w:pPr>
      <w:r>
        <w:rPr>
          <w:noProof/>
          <w:lang w:bidi="ar-SA"/>
        </w:rPr>
        <w:drawing>
          <wp:inline distT="0" distB="0" distL="0" distR="0" wp14:anchorId="05453A36" wp14:editId="26BC578F">
            <wp:extent cx="5274310" cy="32067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206707"/>
                    </a:xfrm>
                    <a:prstGeom prst="rect">
                      <a:avLst/>
                    </a:prstGeom>
                  </pic:spPr>
                </pic:pic>
              </a:graphicData>
            </a:graphic>
          </wp:inline>
        </w:drawing>
      </w:r>
    </w:p>
    <w:p w14:paraId="447D668A" w14:textId="60225555" w:rsidR="001F5348" w:rsidRDefault="001F5348" w:rsidP="00705C1C">
      <w:pPr>
        <w:rPr>
          <w:rFonts w:hint="eastAsia"/>
        </w:rPr>
      </w:pPr>
      <w:r>
        <w:rPr>
          <w:rFonts w:hint="eastAsia"/>
        </w:rPr>
        <w:tab/>
      </w:r>
      <w:r>
        <w:rPr>
          <w:rFonts w:hint="eastAsia"/>
        </w:rPr>
        <w:t>如果烧结成功，则提示如下：</w:t>
      </w:r>
    </w:p>
    <w:p w14:paraId="1DB643E1" w14:textId="48D62A1B" w:rsidR="00D72D87" w:rsidRDefault="00D72D87" w:rsidP="00705C1C">
      <w:pPr>
        <w:rPr>
          <w:rFonts w:hint="eastAsia"/>
        </w:rPr>
      </w:pPr>
      <w:r>
        <w:rPr>
          <w:noProof/>
          <w:lang w:bidi="ar-SA"/>
        </w:rPr>
        <w:drawing>
          <wp:inline distT="0" distB="0" distL="0" distR="0" wp14:anchorId="554278EC" wp14:editId="515AA69A">
            <wp:extent cx="5274310" cy="11494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149482"/>
                    </a:xfrm>
                    <a:prstGeom prst="rect">
                      <a:avLst/>
                    </a:prstGeom>
                  </pic:spPr>
                </pic:pic>
              </a:graphicData>
            </a:graphic>
          </wp:inline>
        </w:drawing>
      </w:r>
      <w:r>
        <w:rPr>
          <w:rFonts w:hint="eastAsia"/>
        </w:rPr>
        <w:tab/>
      </w:r>
      <w:r>
        <w:rPr>
          <w:rFonts w:hint="eastAsia"/>
        </w:rPr>
        <w:t>注意，对于</w:t>
      </w:r>
      <w:r>
        <w:rPr>
          <w:rFonts w:hint="eastAsia"/>
        </w:rPr>
        <w:t>LENA</w:t>
      </w:r>
      <w:r>
        <w:rPr>
          <w:rFonts w:hint="eastAsia"/>
        </w:rPr>
        <w:t>的</w:t>
      </w:r>
      <w:r>
        <w:rPr>
          <w:rFonts w:hint="eastAsia"/>
        </w:rPr>
        <w:t>FPGA</w:t>
      </w:r>
      <w:r>
        <w:rPr>
          <w:rFonts w:hint="eastAsia"/>
        </w:rPr>
        <w:t>版本，大小是固定的</w:t>
      </w:r>
      <w:r>
        <w:rPr>
          <w:rFonts w:hint="eastAsia"/>
        </w:rPr>
        <w:t>702944</w:t>
      </w:r>
      <w:r>
        <w:rPr>
          <w:rFonts w:hint="eastAsia"/>
        </w:rPr>
        <w:t>字节。</w:t>
      </w:r>
    </w:p>
    <w:p w14:paraId="28974A27" w14:textId="710A409B" w:rsidR="002F1D4F" w:rsidRDefault="002F1D4F" w:rsidP="002F1D4F">
      <w:pPr>
        <w:pStyle w:val="20"/>
        <w:numPr>
          <w:ilvl w:val="2"/>
          <w:numId w:val="1"/>
        </w:numPr>
        <w:outlineLvl w:val="2"/>
        <w:rPr>
          <w:rFonts w:hint="eastAsia"/>
        </w:rPr>
      </w:pPr>
      <w:r>
        <w:rPr>
          <w:rFonts w:hint="eastAsia"/>
        </w:rPr>
        <w:t>FPGA</w:t>
      </w:r>
      <w:r>
        <w:rPr>
          <w:rFonts w:hint="eastAsia"/>
        </w:rPr>
        <w:t>加载情况</w:t>
      </w:r>
    </w:p>
    <w:p w14:paraId="315D786A" w14:textId="61FB5F40" w:rsidR="002F1D4F" w:rsidRDefault="002F1D4F" w:rsidP="002F1D4F">
      <w:pPr>
        <w:ind w:left="420"/>
        <w:rPr>
          <w:rFonts w:hint="eastAsia"/>
        </w:rPr>
      </w:pPr>
      <w:r>
        <w:rPr>
          <w:rFonts w:hint="eastAsia"/>
        </w:rPr>
        <w:t>FPGA</w:t>
      </w:r>
      <w:r>
        <w:rPr>
          <w:rFonts w:hint="eastAsia"/>
        </w:rPr>
        <w:t>加载失败：</w:t>
      </w:r>
    </w:p>
    <w:p w14:paraId="6A079FD5" w14:textId="6F57C02A" w:rsidR="002F1D4F" w:rsidRDefault="002F1D4F" w:rsidP="00705C1C">
      <w:pPr>
        <w:rPr>
          <w:rFonts w:hint="eastAsia"/>
        </w:rPr>
      </w:pPr>
      <w:r>
        <w:rPr>
          <w:noProof/>
          <w:lang w:bidi="ar-SA"/>
        </w:rPr>
        <w:drawing>
          <wp:inline distT="0" distB="0" distL="0" distR="0" wp14:anchorId="1473FF8D" wp14:editId="4DE88AFE">
            <wp:extent cx="5274310" cy="8338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833878"/>
                    </a:xfrm>
                    <a:prstGeom prst="rect">
                      <a:avLst/>
                    </a:prstGeom>
                  </pic:spPr>
                </pic:pic>
              </a:graphicData>
            </a:graphic>
          </wp:inline>
        </w:drawing>
      </w:r>
    </w:p>
    <w:p w14:paraId="2E0A6AAC" w14:textId="0CA1F781" w:rsidR="002F1D4F" w:rsidRDefault="002F1D4F" w:rsidP="00705C1C">
      <w:pPr>
        <w:rPr>
          <w:rFonts w:hint="eastAsia"/>
        </w:rPr>
      </w:pPr>
      <w:r>
        <w:rPr>
          <w:rFonts w:hint="eastAsia"/>
        </w:rPr>
        <w:tab/>
        <w:t>FPGA</w:t>
      </w:r>
      <w:r>
        <w:rPr>
          <w:rFonts w:hint="eastAsia"/>
        </w:rPr>
        <w:t>加载成功：</w:t>
      </w:r>
    </w:p>
    <w:p w14:paraId="3CA0C4FD" w14:textId="03E1C039" w:rsidR="002F1D4F" w:rsidRDefault="002F1D4F" w:rsidP="00705C1C">
      <w:r>
        <w:rPr>
          <w:noProof/>
          <w:lang w:bidi="ar-SA"/>
        </w:rPr>
        <w:drawing>
          <wp:inline distT="0" distB="0" distL="0" distR="0" wp14:anchorId="0698089A" wp14:editId="0864AC5D">
            <wp:extent cx="5274310" cy="9370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937045"/>
                    </a:xfrm>
                    <a:prstGeom prst="rect">
                      <a:avLst/>
                    </a:prstGeom>
                  </pic:spPr>
                </pic:pic>
              </a:graphicData>
            </a:graphic>
          </wp:inline>
        </w:drawing>
      </w:r>
    </w:p>
    <w:p w14:paraId="239D3B52" w14:textId="335436BB" w:rsidR="00705C1C" w:rsidRDefault="00705C1C" w:rsidP="003F0CB4">
      <w:pPr>
        <w:pStyle w:val="20"/>
        <w:numPr>
          <w:ilvl w:val="1"/>
          <w:numId w:val="1"/>
        </w:numPr>
        <w:rPr>
          <w:rFonts w:hint="eastAsia"/>
        </w:rPr>
      </w:pPr>
      <w:bookmarkStart w:id="18" w:name="_Toc442215334"/>
      <w:bookmarkStart w:id="19" w:name="_Toc451453531"/>
      <w:r>
        <w:rPr>
          <w:rFonts w:hint="eastAsia"/>
        </w:rPr>
        <w:lastRenderedPageBreak/>
        <w:t>内核加载</w:t>
      </w:r>
      <w:bookmarkEnd w:id="18"/>
      <w:bookmarkEnd w:id="19"/>
    </w:p>
    <w:tbl>
      <w:tblPr>
        <w:tblStyle w:val="a6"/>
        <w:tblW w:w="0" w:type="auto"/>
        <w:tblLook w:val="04A0" w:firstRow="1" w:lastRow="0" w:firstColumn="1" w:lastColumn="0" w:noHBand="0" w:noVBand="1"/>
      </w:tblPr>
      <w:tblGrid>
        <w:gridCol w:w="4261"/>
        <w:gridCol w:w="4261"/>
      </w:tblGrid>
      <w:tr w:rsidR="003F0CB4" w14:paraId="3AC547D2" w14:textId="77777777" w:rsidTr="00CC2F5B">
        <w:tc>
          <w:tcPr>
            <w:tcW w:w="4261" w:type="dxa"/>
            <w:shd w:val="clear" w:color="auto" w:fill="D9D9D9" w:themeFill="background1" w:themeFillShade="D9"/>
          </w:tcPr>
          <w:p w14:paraId="78EC9DE3" w14:textId="77777777" w:rsidR="003F0CB4" w:rsidRDefault="003F0CB4" w:rsidP="00CC2F5B">
            <w:r>
              <w:rPr>
                <w:rFonts w:hint="eastAsia"/>
              </w:rPr>
              <w:t>天空端</w:t>
            </w:r>
          </w:p>
        </w:tc>
        <w:tc>
          <w:tcPr>
            <w:tcW w:w="4261" w:type="dxa"/>
            <w:shd w:val="clear" w:color="auto" w:fill="D9D9D9" w:themeFill="background1" w:themeFillShade="D9"/>
          </w:tcPr>
          <w:p w14:paraId="28720F64" w14:textId="77777777" w:rsidR="003F0CB4" w:rsidRDefault="003F0CB4" w:rsidP="00CC2F5B">
            <w:r>
              <w:rPr>
                <w:rFonts w:hint="eastAsia"/>
              </w:rPr>
              <w:t>地面端</w:t>
            </w:r>
          </w:p>
        </w:tc>
      </w:tr>
      <w:tr w:rsidR="003F0CB4" w14:paraId="34449DCB" w14:textId="77777777" w:rsidTr="00CC2F5B">
        <w:tc>
          <w:tcPr>
            <w:tcW w:w="4261" w:type="dxa"/>
          </w:tcPr>
          <w:p w14:paraId="3D610A9F" w14:textId="07BB67D1" w:rsidR="003F0CB4" w:rsidRDefault="003F0CB4" w:rsidP="00CC2F5B">
            <w:r w:rsidRPr="003F0CB4">
              <w:t>uImage-air-v1.0</w:t>
            </w:r>
          </w:p>
        </w:tc>
        <w:tc>
          <w:tcPr>
            <w:tcW w:w="4261" w:type="dxa"/>
          </w:tcPr>
          <w:p w14:paraId="4EE14C9A" w14:textId="1365A4CE" w:rsidR="003F0CB4" w:rsidRDefault="003F0CB4" w:rsidP="00CC2F5B">
            <w:r w:rsidRPr="003F0CB4">
              <w:t>uImage-ground-v1.0</w:t>
            </w:r>
          </w:p>
        </w:tc>
      </w:tr>
    </w:tbl>
    <w:p w14:paraId="44006054" w14:textId="21DA4291" w:rsidR="003F0CB4" w:rsidRDefault="003F0CB4" w:rsidP="003F0CB4">
      <w:pPr>
        <w:pStyle w:val="20"/>
        <w:numPr>
          <w:ilvl w:val="1"/>
          <w:numId w:val="1"/>
        </w:numPr>
        <w:rPr>
          <w:rFonts w:hint="eastAsia"/>
        </w:rPr>
      </w:pPr>
      <w:r>
        <w:rPr>
          <w:rFonts w:hint="eastAsia"/>
        </w:rPr>
        <w:t>用户态版本</w:t>
      </w:r>
    </w:p>
    <w:p w14:paraId="2C217368" w14:textId="5AD5CA9A" w:rsidR="003F0CB4" w:rsidRDefault="003F0CB4" w:rsidP="003F0CB4">
      <w:pPr>
        <w:pStyle w:val="20"/>
        <w:numPr>
          <w:ilvl w:val="2"/>
          <w:numId w:val="1"/>
        </w:numPr>
        <w:outlineLvl w:val="2"/>
        <w:rPr>
          <w:rFonts w:hint="eastAsia"/>
        </w:rPr>
      </w:pPr>
      <w:r>
        <w:rPr>
          <w:rFonts w:hint="eastAsia"/>
        </w:rPr>
        <w:t>用户态调试版本</w:t>
      </w:r>
    </w:p>
    <w:p w14:paraId="167AD996" w14:textId="77777777" w:rsidR="003F0CB4" w:rsidRDefault="003F0CB4" w:rsidP="003F0CB4">
      <w:pPr>
        <w:ind w:left="420"/>
        <w:rPr>
          <w:rFonts w:hint="eastAsia"/>
        </w:rPr>
      </w:pPr>
      <w:r>
        <w:rPr>
          <w:rFonts w:hint="eastAsia"/>
        </w:rPr>
        <w:t>说明：非软件人员需要使用支持调试命令的版本。</w:t>
      </w:r>
    </w:p>
    <w:p w14:paraId="200C7748" w14:textId="77777777" w:rsidR="003F0CB4" w:rsidRDefault="003F0CB4" w:rsidP="003F0CB4">
      <w:pPr>
        <w:pStyle w:val="ae"/>
        <w:numPr>
          <w:ilvl w:val="1"/>
          <w:numId w:val="21"/>
        </w:numPr>
        <w:ind w:firstLineChars="0"/>
        <w:rPr>
          <w:rFonts w:hint="eastAsia"/>
        </w:rPr>
      </w:pPr>
      <w:r>
        <w:rPr>
          <w:rFonts w:hint="eastAsia"/>
        </w:rPr>
        <w:t>在命令行下执行</w:t>
      </w:r>
      <w:proofErr w:type="spellStart"/>
      <w:r>
        <w:rPr>
          <w:rFonts w:hint="eastAsia"/>
        </w:rPr>
        <w:t>lrz</w:t>
      </w:r>
      <w:proofErr w:type="spellEnd"/>
    </w:p>
    <w:p w14:paraId="1A693C47" w14:textId="12101A08" w:rsidR="003F0CB4" w:rsidRDefault="003F0CB4" w:rsidP="003F0CB4">
      <w:pPr>
        <w:pStyle w:val="ae"/>
        <w:numPr>
          <w:ilvl w:val="1"/>
          <w:numId w:val="21"/>
        </w:numPr>
        <w:ind w:firstLineChars="0"/>
        <w:rPr>
          <w:rFonts w:hint="eastAsia"/>
        </w:rPr>
      </w:pPr>
      <w:r>
        <w:rPr>
          <w:rFonts w:hint="eastAsia"/>
        </w:rPr>
        <w:t>下载</w:t>
      </w:r>
      <w:r>
        <w:rPr>
          <w:rFonts w:hint="eastAsia"/>
        </w:rPr>
        <w:t>userdebug.exe</w:t>
      </w:r>
    </w:p>
    <w:p w14:paraId="0EC37130" w14:textId="1D0AB7DB" w:rsidR="003F0CB4" w:rsidRDefault="003F0CB4" w:rsidP="003F0CB4">
      <w:pPr>
        <w:pStyle w:val="ae"/>
        <w:numPr>
          <w:ilvl w:val="1"/>
          <w:numId w:val="21"/>
        </w:numPr>
        <w:ind w:firstLineChars="0"/>
        <w:rPr>
          <w:rFonts w:hint="eastAsia"/>
        </w:rPr>
      </w:pPr>
      <w:r>
        <w:rPr>
          <w:rFonts w:hint="eastAsia"/>
        </w:rPr>
        <w:t>重命名为</w:t>
      </w:r>
      <w:r>
        <w:rPr>
          <w:rFonts w:hint="eastAsia"/>
        </w:rPr>
        <w:t>LENA.EXE</w:t>
      </w:r>
    </w:p>
    <w:p w14:paraId="061BB4F8" w14:textId="506F9293" w:rsidR="004D4D88" w:rsidRDefault="004D4D88" w:rsidP="003F0CB4">
      <w:pPr>
        <w:pStyle w:val="ae"/>
        <w:numPr>
          <w:ilvl w:val="1"/>
          <w:numId w:val="21"/>
        </w:numPr>
        <w:ind w:firstLineChars="0"/>
        <w:rPr>
          <w:rFonts w:hint="eastAsia"/>
        </w:rPr>
      </w:pPr>
      <w:r>
        <w:rPr>
          <w:rFonts w:hint="eastAsia"/>
        </w:rPr>
        <w:t>设置文件为可执行权限</w:t>
      </w:r>
    </w:p>
    <w:p w14:paraId="6356EA91" w14:textId="0BD19B08" w:rsidR="004D4D88" w:rsidRDefault="004D4D88" w:rsidP="003F0CB4">
      <w:pPr>
        <w:pStyle w:val="ae"/>
        <w:numPr>
          <w:ilvl w:val="1"/>
          <w:numId w:val="21"/>
        </w:numPr>
        <w:ind w:firstLineChars="0"/>
        <w:rPr>
          <w:rFonts w:hint="eastAsia"/>
        </w:rPr>
      </w:pPr>
      <w:proofErr w:type="spellStart"/>
      <w:r>
        <w:rPr>
          <w:rFonts w:hint="eastAsia"/>
        </w:rPr>
        <w:t>c</w:t>
      </w:r>
      <w:r>
        <w:t>hmod</w:t>
      </w:r>
      <w:proofErr w:type="spellEnd"/>
      <w:r>
        <w:t xml:space="preserve"> </w:t>
      </w:r>
      <w:r>
        <w:rPr>
          <w:rFonts w:hint="eastAsia"/>
        </w:rPr>
        <w:t>777 LENA.EXE</w:t>
      </w:r>
    </w:p>
    <w:p w14:paraId="4FC393D2" w14:textId="12B88423" w:rsidR="003F0CB4" w:rsidRDefault="003F0CB4" w:rsidP="003F0CB4">
      <w:pPr>
        <w:pStyle w:val="ae"/>
        <w:numPr>
          <w:ilvl w:val="1"/>
          <w:numId w:val="21"/>
        </w:numPr>
        <w:ind w:firstLineChars="0"/>
        <w:rPr>
          <w:rFonts w:hint="eastAsia"/>
        </w:rPr>
      </w:pPr>
      <w:r>
        <w:rPr>
          <w:rFonts w:hint="eastAsia"/>
        </w:rPr>
        <w:t>./LENA.EXE&amp;</w:t>
      </w:r>
    </w:p>
    <w:p w14:paraId="745493BC" w14:textId="289D6A81" w:rsidR="003F0CB4" w:rsidRDefault="003F0CB4" w:rsidP="003F0CB4">
      <w:pPr>
        <w:pStyle w:val="ae"/>
        <w:numPr>
          <w:ilvl w:val="1"/>
          <w:numId w:val="21"/>
        </w:numPr>
        <w:ind w:firstLineChars="0"/>
        <w:rPr>
          <w:rFonts w:hint="eastAsia"/>
        </w:rPr>
      </w:pPr>
      <w:r>
        <w:rPr>
          <w:rFonts w:hint="eastAsia"/>
        </w:rPr>
        <w:t>启动</w:t>
      </w:r>
      <w:proofErr w:type="spellStart"/>
      <w:r>
        <w:rPr>
          <w:rFonts w:hint="eastAsia"/>
        </w:rPr>
        <w:t>ushell</w:t>
      </w:r>
      <w:proofErr w:type="spellEnd"/>
    </w:p>
    <w:p w14:paraId="055DBB59" w14:textId="4F5C1874" w:rsidR="003F0CB4" w:rsidRDefault="003F0CB4" w:rsidP="003F0CB4">
      <w:pPr>
        <w:pStyle w:val="ae"/>
        <w:ind w:left="840" w:firstLineChars="0" w:firstLine="0"/>
        <w:rPr>
          <w:rFonts w:hint="eastAsia"/>
        </w:rPr>
      </w:pPr>
      <w:proofErr w:type="spellStart"/>
      <w:r>
        <w:rPr>
          <w:rFonts w:hint="eastAsia"/>
        </w:rPr>
        <w:t>lena</w:t>
      </w:r>
      <w:proofErr w:type="spellEnd"/>
      <w:r>
        <w:rPr>
          <w:rFonts w:hint="eastAsia"/>
        </w:rPr>
        <w:t>-----------------(</w:t>
      </w:r>
      <w:r>
        <w:rPr>
          <w:rFonts w:hint="eastAsia"/>
        </w:rPr>
        <w:t>全小写，</w:t>
      </w:r>
      <w:proofErr w:type="spellStart"/>
      <w:r>
        <w:rPr>
          <w:rFonts w:hint="eastAsia"/>
        </w:rPr>
        <w:t>ushell</w:t>
      </w:r>
      <w:proofErr w:type="spellEnd"/>
      <w:r>
        <w:rPr>
          <w:rFonts w:hint="eastAsia"/>
        </w:rPr>
        <w:t>密码</w:t>
      </w:r>
      <w:r>
        <w:rPr>
          <w:rFonts w:hint="eastAsia"/>
        </w:rPr>
        <w:t>)</w:t>
      </w:r>
    </w:p>
    <w:p w14:paraId="6FC7F942" w14:textId="7CA1EC2B" w:rsidR="003F0CB4" w:rsidRDefault="003F0CB4" w:rsidP="003F0CB4">
      <w:pPr>
        <w:pStyle w:val="ae"/>
        <w:numPr>
          <w:ilvl w:val="1"/>
          <w:numId w:val="21"/>
        </w:numPr>
        <w:ind w:firstLineChars="0"/>
        <w:rPr>
          <w:rFonts w:hint="eastAsia"/>
        </w:rPr>
      </w:pPr>
      <w:proofErr w:type="spellStart"/>
      <w:r>
        <w:rPr>
          <w:rFonts w:hint="eastAsia"/>
        </w:rPr>
        <w:t>ps</w:t>
      </w:r>
      <w:proofErr w:type="spellEnd"/>
      <w:r>
        <w:rPr>
          <w:rFonts w:hint="eastAsia"/>
        </w:rPr>
        <w:t>查看</w:t>
      </w:r>
      <w:r>
        <w:rPr>
          <w:rFonts w:hint="eastAsia"/>
        </w:rPr>
        <w:t>LENA.EXE</w:t>
      </w:r>
      <w:r>
        <w:rPr>
          <w:rFonts w:hint="eastAsia"/>
        </w:rPr>
        <w:t>进程号</w:t>
      </w:r>
    </w:p>
    <w:p w14:paraId="1E876A83" w14:textId="57A4BD83" w:rsidR="003F0CB4" w:rsidRDefault="003F0CB4" w:rsidP="003F0CB4">
      <w:pPr>
        <w:pStyle w:val="ae"/>
        <w:numPr>
          <w:ilvl w:val="1"/>
          <w:numId w:val="21"/>
        </w:numPr>
        <w:ind w:firstLineChars="0"/>
        <w:rPr>
          <w:rFonts w:hint="eastAsia"/>
        </w:rPr>
      </w:pPr>
      <w:r>
        <w:rPr>
          <w:rFonts w:hint="eastAsia"/>
        </w:rPr>
        <w:t>pad</w:t>
      </w:r>
      <w:r>
        <w:rPr>
          <w:rFonts w:hint="eastAsia"/>
        </w:rPr>
        <w:t>进程号</w:t>
      </w:r>
    </w:p>
    <w:p w14:paraId="03354904" w14:textId="77777777" w:rsidR="004D4D88" w:rsidRDefault="004D4D88" w:rsidP="004D4D88">
      <w:pPr>
        <w:pStyle w:val="ae"/>
        <w:ind w:left="840" w:firstLineChars="0" w:firstLine="0"/>
        <w:rPr>
          <w:rFonts w:hint="eastAsia"/>
        </w:rPr>
      </w:pPr>
    </w:p>
    <w:p w14:paraId="2E3EE064" w14:textId="080B3E95" w:rsidR="004D4D88" w:rsidRDefault="004D4D88" w:rsidP="004D4D88">
      <w:pPr>
        <w:pStyle w:val="ae"/>
        <w:ind w:left="840" w:firstLineChars="0" w:firstLine="0"/>
        <w:rPr>
          <w:rFonts w:hint="eastAsia"/>
        </w:rPr>
      </w:pPr>
      <w:r>
        <w:rPr>
          <w:noProof/>
          <w:lang w:bidi="ar-SA"/>
        </w:rPr>
        <w:drawing>
          <wp:inline distT="0" distB="0" distL="0" distR="0" wp14:anchorId="326C92C7" wp14:editId="4A2753C7">
            <wp:extent cx="5274310" cy="237038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370387"/>
                    </a:xfrm>
                    <a:prstGeom prst="rect">
                      <a:avLst/>
                    </a:prstGeom>
                  </pic:spPr>
                </pic:pic>
              </a:graphicData>
            </a:graphic>
          </wp:inline>
        </w:drawing>
      </w:r>
    </w:p>
    <w:p w14:paraId="61C5C9FD" w14:textId="17C303ED" w:rsidR="004D4D88" w:rsidRDefault="004D4D88" w:rsidP="004D4D88">
      <w:pPr>
        <w:pStyle w:val="ae"/>
        <w:ind w:left="840" w:firstLineChars="0" w:firstLine="0"/>
        <w:rPr>
          <w:rFonts w:hint="eastAsia"/>
        </w:rPr>
      </w:pPr>
      <w:r>
        <w:rPr>
          <w:noProof/>
          <w:lang w:bidi="ar-SA"/>
        </w:rPr>
        <w:drawing>
          <wp:inline distT="0" distB="0" distL="0" distR="0" wp14:anchorId="2F7A6BF2" wp14:editId="068BFC62">
            <wp:extent cx="3714750" cy="609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14750" cy="609600"/>
                    </a:xfrm>
                    <a:prstGeom prst="rect">
                      <a:avLst/>
                    </a:prstGeom>
                  </pic:spPr>
                </pic:pic>
              </a:graphicData>
            </a:graphic>
          </wp:inline>
        </w:drawing>
      </w:r>
    </w:p>
    <w:p w14:paraId="435DEA6F" w14:textId="689D179F" w:rsidR="004D4D88" w:rsidRDefault="004D4D88" w:rsidP="004D4D88">
      <w:pPr>
        <w:pStyle w:val="ae"/>
        <w:ind w:left="840" w:firstLineChars="0" w:firstLine="0"/>
        <w:rPr>
          <w:rFonts w:hint="eastAsia"/>
        </w:rPr>
      </w:pPr>
      <w:r>
        <w:rPr>
          <w:noProof/>
          <w:lang w:bidi="ar-SA"/>
        </w:rPr>
        <w:drawing>
          <wp:inline distT="0" distB="0" distL="0" distR="0" wp14:anchorId="6DA014D0" wp14:editId="314B588A">
            <wp:extent cx="4667250" cy="704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0" cy="704850"/>
                    </a:xfrm>
                    <a:prstGeom prst="rect">
                      <a:avLst/>
                    </a:prstGeom>
                  </pic:spPr>
                </pic:pic>
              </a:graphicData>
            </a:graphic>
          </wp:inline>
        </w:drawing>
      </w:r>
    </w:p>
    <w:p w14:paraId="32906C0B" w14:textId="6C824BE4" w:rsidR="004D4D88" w:rsidRDefault="004D4D88" w:rsidP="004D4D88">
      <w:pPr>
        <w:pStyle w:val="ae"/>
        <w:ind w:left="840" w:firstLineChars="0" w:firstLine="0"/>
        <w:rPr>
          <w:rFonts w:hint="eastAsia"/>
        </w:rPr>
      </w:pPr>
      <w:r>
        <w:rPr>
          <w:noProof/>
          <w:lang w:bidi="ar-SA"/>
        </w:rPr>
        <w:lastRenderedPageBreak/>
        <w:drawing>
          <wp:inline distT="0" distB="0" distL="0" distR="0" wp14:anchorId="5DA65A5E" wp14:editId="44403ED6">
            <wp:extent cx="5274310" cy="292345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23457"/>
                    </a:xfrm>
                    <a:prstGeom prst="rect">
                      <a:avLst/>
                    </a:prstGeom>
                  </pic:spPr>
                </pic:pic>
              </a:graphicData>
            </a:graphic>
          </wp:inline>
        </w:drawing>
      </w:r>
    </w:p>
    <w:p w14:paraId="44A9D555" w14:textId="7FEF7A02" w:rsidR="003F0CB4" w:rsidRDefault="003F0CB4" w:rsidP="003F0CB4">
      <w:pPr>
        <w:pStyle w:val="20"/>
        <w:numPr>
          <w:ilvl w:val="3"/>
          <w:numId w:val="1"/>
        </w:numPr>
        <w:outlineLvl w:val="3"/>
        <w:rPr>
          <w:rFonts w:hint="eastAsia"/>
        </w:rPr>
      </w:pPr>
      <w:r>
        <w:rPr>
          <w:rFonts w:hint="eastAsia"/>
        </w:rPr>
        <w:t>异常情况处理</w:t>
      </w:r>
    </w:p>
    <w:p w14:paraId="2128A839" w14:textId="737BD4A1" w:rsidR="003F0CB4" w:rsidRDefault="003F0CB4" w:rsidP="003F0CB4">
      <w:pPr>
        <w:pStyle w:val="ae"/>
        <w:numPr>
          <w:ilvl w:val="0"/>
          <w:numId w:val="22"/>
        </w:numPr>
        <w:ind w:firstLineChars="0"/>
        <w:rPr>
          <w:rFonts w:hint="eastAsia"/>
        </w:rPr>
      </w:pPr>
      <w:r>
        <w:rPr>
          <w:rFonts w:hint="eastAsia"/>
        </w:rPr>
        <w:t>如果</w:t>
      </w:r>
      <w:proofErr w:type="spellStart"/>
      <w:r>
        <w:rPr>
          <w:rFonts w:hint="eastAsia"/>
        </w:rPr>
        <w:t>ps</w:t>
      </w:r>
      <w:proofErr w:type="spellEnd"/>
      <w:r>
        <w:rPr>
          <w:rFonts w:hint="eastAsia"/>
        </w:rPr>
        <w:t>发现有多个</w:t>
      </w:r>
      <w:r>
        <w:rPr>
          <w:rFonts w:hint="eastAsia"/>
        </w:rPr>
        <w:t>LENA.EXE</w:t>
      </w:r>
      <w:r>
        <w:rPr>
          <w:rFonts w:hint="eastAsia"/>
        </w:rPr>
        <w:t>，那么可以</w:t>
      </w:r>
      <w:proofErr w:type="spellStart"/>
      <w:r>
        <w:rPr>
          <w:rFonts w:hint="eastAsia"/>
        </w:rPr>
        <w:t>ps</w:t>
      </w:r>
      <w:proofErr w:type="spellEnd"/>
      <w:r>
        <w:rPr>
          <w:rFonts w:hint="eastAsia"/>
        </w:rPr>
        <w:t>观察进程号，通过“</w:t>
      </w:r>
      <w:r>
        <w:rPr>
          <w:rFonts w:hint="eastAsia"/>
        </w:rPr>
        <w:t xml:space="preserve">kill -9 </w:t>
      </w:r>
      <w:r>
        <w:rPr>
          <w:rFonts w:hint="eastAsia"/>
        </w:rPr>
        <w:t>进程号”将不想要的进程杀死，而保留一个想要的进程。</w:t>
      </w:r>
    </w:p>
    <w:p w14:paraId="4D386DFF" w14:textId="07CAAA27" w:rsidR="003F0CB4" w:rsidRDefault="003F0CB4" w:rsidP="003F0CB4">
      <w:pPr>
        <w:pStyle w:val="20"/>
        <w:numPr>
          <w:ilvl w:val="2"/>
          <w:numId w:val="1"/>
        </w:numPr>
        <w:outlineLvl w:val="2"/>
        <w:rPr>
          <w:rFonts w:hint="eastAsia"/>
        </w:rPr>
      </w:pPr>
      <w:r>
        <w:t xml:space="preserve"> </w:t>
      </w:r>
      <w:r>
        <w:rPr>
          <w:rFonts w:hint="eastAsia"/>
        </w:rPr>
        <w:t>编解码版本</w:t>
      </w:r>
    </w:p>
    <w:p w14:paraId="04EE5FB5" w14:textId="77777777" w:rsidR="003F0CB4" w:rsidRDefault="003F0CB4" w:rsidP="003F0CB4">
      <w:pPr>
        <w:ind w:left="420"/>
      </w:pPr>
    </w:p>
    <w:p w14:paraId="61F978DA" w14:textId="77777777" w:rsidR="00705C1C" w:rsidRDefault="00705C1C" w:rsidP="00705C1C">
      <w:pPr>
        <w:pStyle w:val="1"/>
        <w:numPr>
          <w:ilvl w:val="0"/>
          <w:numId w:val="1"/>
        </w:numPr>
      </w:pPr>
      <w:bookmarkStart w:id="20" w:name="_Toc442215335"/>
      <w:bookmarkStart w:id="21" w:name="_Toc451453532"/>
      <w:r>
        <w:t>串口使用说明</w:t>
      </w:r>
      <w:bookmarkEnd w:id="20"/>
      <w:bookmarkEnd w:id="21"/>
    </w:p>
    <w:p w14:paraId="3A9E28A6" w14:textId="77777777" w:rsidR="00705C1C" w:rsidRDefault="00705C1C" w:rsidP="00705C1C">
      <w:pPr>
        <w:ind w:firstLine="420"/>
      </w:pPr>
      <w:r>
        <w:t>调试人员使用的串口工具一般有两种，非软件人员，建议使用</w:t>
      </w:r>
      <w:proofErr w:type="spellStart"/>
      <w:r>
        <w:rPr>
          <w:rFonts w:hint="eastAsia"/>
        </w:rPr>
        <w:t>Sec</w:t>
      </w:r>
      <w:r>
        <w:t>ur</w:t>
      </w:r>
      <w:r>
        <w:rPr>
          <w:rFonts w:hint="eastAsia"/>
        </w:rPr>
        <w:t>eCRT</w:t>
      </w:r>
      <w:proofErr w:type="spellEnd"/>
      <w:r>
        <w:rPr>
          <w:rFonts w:hint="eastAsia"/>
        </w:rPr>
        <w:t>；软件人员因更换底层版本需求，需要使用</w:t>
      </w:r>
      <w:r>
        <w:rPr>
          <w:rFonts w:hint="eastAsia"/>
        </w:rPr>
        <w:t>windows</w:t>
      </w:r>
      <w:r>
        <w:rPr>
          <w:rFonts w:hint="eastAsia"/>
        </w:rPr>
        <w:t>自带超级终端。</w:t>
      </w:r>
    </w:p>
    <w:p w14:paraId="608A3FE5" w14:textId="77777777" w:rsidR="00705C1C" w:rsidRDefault="00705C1C" w:rsidP="00705C1C">
      <w:pPr>
        <w:pStyle w:val="20"/>
        <w:numPr>
          <w:ilvl w:val="1"/>
          <w:numId w:val="1"/>
        </w:numPr>
      </w:pPr>
      <w:bookmarkStart w:id="22" w:name="_Toc442215336"/>
      <w:bookmarkStart w:id="23" w:name="_Toc451453533"/>
      <w:r>
        <w:rPr>
          <w:rFonts w:hint="eastAsia"/>
        </w:rPr>
        <w:t>超级终端</w:t>
      </w:r>
      <w:bookmarkEnd w:id="22"/>
      <w:bookmarkEnd w:id="23"/>
    </w:p>
    <w:p w14:paraId="32C21AFF" w14:textId="77777777" w:rsidR="00705C1C" w:rsidRDefault="00705C1C" w:rsidP="00705C1C">
      <w:pPr>
        <w:ind w:firstLine="420"/>
      </w:pPr>
      <w:proofErr w:type="spellStart"/>
      <w:r>
        <w:t>U</w:t>
      </w:r>
      <w:r>
        <w:rPr>
          <w:rFonts w:hint="eastAsia"/>
        </w:rPr>
        <w:t>boot</w:t>
      </w:r>
      <w:proofErr w:type="spellEnd"/>
      <w:r>
        <w:rPr>
          <w:rFonts w:hint="eastAsia"/>
        </w:rPr>
        <w:t>下更换版本示意图，选择</w:t>
      </w:r>
      <w:r>
        <w:rPr>
          <w:rFonts w:hint="eastAsia"/>
        </w:rPr>
        <w:t>1kmodem</w:t>
      </w:r>
      <w:r>
        <w:rPr>
          <w:rFonts w:hint="eastAsia"/>
        </w:rPr>
        <w:t>模式。</w:t>
      </w:r>
    </w:p>
    <w:p w14:paraId="5B926434" w14:textId="77777777" w:rsidR="00705C1C" w:rsidRDefault="00705C1C" w:rsidP="00705C1C">
      <w:pPr>
        <w:ind w:firstLine="420"/>
      </w:pPr>
      <w:r>
        <w:rPr>
          <w:noProof/>
          <w:lang w:bidi="ar-SA"/>
        </w:rPr>
        <w:lastRenderedPageBreak/>
        <w:drawing>
          <wp:inline distT="0" distB="0" distL="0" distR="0" wp14:anchorId="7C7DFD5C" wp14:editId="086D9AE0">
            <wp:extent cx="5274310" cy="35102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510280"/>
                    </a:xfrm>
                    <a:prstGeom prst="rect">
                      <a:avLst/>
                    </a:prstGeom>
                  </pic:spPr>
                </pic:pic>
              </a:graphicData>
            </a:graphic>
          </wp:inline>
        </w:drawing>
      </w:r>
    </w:p>
    <w:p w14:paraId="1A1B083E" w14:textId="77777777" w:rsidR="00705C1C" w:rsidRDefault="00705C1C" w:rsidP="00705C1C">
      <w:pPr>
        <w:ind w:firstLine="420"/>
      </w:pPr>
    </w:p>
    <w:p w14:paraId="1A17F4D6" w14:textId="77777777" w:rsidR="00705C1C" w:rsidRDefault="00705C1C" w:rsidP="00705C1C">
      <w:pPr>
        <w:ind w:firstLine="420"/>
      </w:pPr>
      <w:r>
        <w:t>在用户态下使用</w:t>
      </w:r>
      <w:proofErr w:type="spellStart"/>
      <w:r>
        <w:t>lrz</w:t>
      </w:r>
      <w:proofErr w:type="spellEnd"/>
      <w:r>
        <w:t>/</w:t>
      </w:r>
      <w:proofErr w:type="spellStart"/>
      <w:r>
        <w:t>lsz</w:t>
      </w:r>
      <w:proofErr w:type="spellEnd"/>
      <w:r>
        <w:t>命令，需要切换为</w:t>
      </w:r>
      <w:proofErr w:type="spellStart"/>
      <w:r>
        <w:t>zmodem</w:t>
      </w:r>
      <w:proofErr w:type="spellEnd"/>
      <w:r>
        <w:t>模式。</w:t>
      </w:r>
    </w:p>
    <w:p w14:paraId="24188611" w14:textId="77777777" w:rsidR="00705C1C" w:rsidRDefault="00705C1C" w:rsidP="00705C1C">
      <w:pPr>
        <w:ind w:firstLine="420"/>
      </w:pPr>
    </w:p>
    <w:p w14:paraId="5BDC0939" w14:textId="77777777" w:rsidR="00705C1C" w:rsidRDefault="00705C1C" w:rsidP="00705C1C">
      <w:pPr>
        <w:pStyle w:val="20"/>
        <w:numPr>
          <w:ilvl w:val="1"/>
          <w:numId w:val="1"/>
        </w:numPr>
      </w:pPr>
      <w:bookmarkStart w:id="24" w:name="_Toc442215337"/>
      <w:bookmarkStart w:id="25" w:name="_Toc451453534"/>
      <w:proofErr w:type="spellStart"/>
      <w:r>
        <w:rPr>
          <w:rFonts w:hint="eastAsia"/>
        </w:rPr>
        <w:t>SecureCRT</w:t>
      </w:r>
      <w:bookmarkEnd w:id="24"/>
      <w:bookmarkEnd w:id="25"/>
      <w:proofErr w:type="spellEnd"/>
    </w:p>
    <w:p w14:paraId="235AC1C0" w14:textId="77777777" w:rsidR="00705C1C" w:rsidRDefault="00705C1C" w:rsidP="00705C1C">
      <w:pPr>
        <w:ind w:firstLine="420"/>
      </w:pPr>
      <w:r>
        <w:rPr>
          <w:rFonts w:hint="eastAsia"/>
        </w:rPr>
        <w:t>该工具比较方便的支持脚本配置，故选用。</w:t>
      </w:r>
    </w:p>
    <w:p w14:paraId="6BC7A7C2" w14:textId="77777777" w:rsidR="00705C1C" w:rsidRPr="00695489" w:rsidRDefault="00705C1C" w:rsidP="00705C1C">
      <w:pPr>
        <w:ind w:firstLine="420"/>
      </w:pPr>
      <w:r>
        <w:t>如使用</w:t>
      </w:r>
      <w:proofErr w:type="spellStart"/>
      <w:r>
        <w:t>lsz</w:t>
      </w:r>
      <w:proofErr w:type="spellEnd"/>
      <w:r>
        <w:t>/</w:t>
      </w:r>
      <w:proofErr w:type="spellStart"/>
      <w:r>
        <w:t>lrz</w:t>
      </w:r>
      <w:proofErr w:type="spellEnd"/>
      <w:r>
        <w:t>命令，如</w:t>
      </w:r>
      <w:proofErr w:type="spellStart"/>
      <w:r>
        <w:rPr>
          <w:rFonts w:hint="eastAsia"/>
        </w:rPr>
        <w:t>l</w:t>
      </w:r>
      <w:r>
        <w:t>rz</w:t>
      </w:r>
      <w:proofErr w:type="spellEnd"/>
      <w:r>
        <w:t>有窗口跳出可供选择下载到单板的文件；</w:t>
      </w:r>
      <w:r>
        <w:rPr>
          <w:rFonts w:hint="eastAsia"/>
        </w:rPr>
        <w:t xml:space="preserve"> </w:t>
      </w:r>
      <w:proofErr w:type="spellStart"/>
      <w:r>
        <w:rPr>
          <w:rFonts w:hint="eastAsia"/>
        </w:rPr>
        <w:t>lsz</w:t>
      </w:r>
      <w:proofErr w:type="spellEnd"/>
      <w:r>
        <w:t xml:space="preserve"> </w:t>
      </w:r>
      <w:r>
        <w:t>会将单板文件上传到</w:t>
      </w:r>
      <w:r>
        <w:rPr>
          <w:rFonts w:hint="eastAsia"/>
        </w:rPr>
        <w:t>PC</w:t>
      </w:r>
      <w:r>
        <w:rPr>
          <w:rFonts w:hint="eastAsia"/>
        </w:rPr>
        <w:t>机对应的目录。</w:t>
      </w:r>
    </w:p>
    <w:p w14:paraId="657BA27A" w14:textId="77777777" w:rsidR="00F5447C" w:rsidRPr="00705C1C" w:rsidRDefault="00F5447C">
      <w:pPr>
        <w:widowControl/>
        <w:jc w:val="left"/>
      </w:pPr>
    </w:p>
    <w:p w14:paraId="53151CD4" w14:textId="77777777" w:rsidR="00E46964" w:rsidRDefault="00E46964" w:rsidP="00E46964">
      <w:pPr>
        <w:pStyle w:val="20"/>
        <w:numPr>
          <w:ilvl w:val="1"/>
          <w:numId w:val="1"/>
        </w:numPr>
      </w:pPr>
      <w:bookmarkStart w:id="26" w:name="_Toc451453535"/>
      <w:r>
        <w:t>上</w:t>
      </w:r>
      <w:proofErr w:type="gramStart"/>
      <w:r>
        <w:t>电操作</w:t>
      </w:r>
      <w:proofErr w:type="gramEnd"/>
      <w:r>
        <w:t>流程</w:t>
      </w:r>
      <w:bookmarkEnd w:id="26"/>
    </w:p>
    <w:p w14:paraId="6BFFCA2E" w14:textId="77777777" w:rsidR="00CD0CFF" w:rsidRDefault="008C3DC5" w:rsidP="00E46964">
      <w:pPr>
        <w:pStyle w:val="ae"/>
        <w:numPr>
          <w:ilvl w:val="0"/>
          <w:numId w:val="15"/>
        </w:numPr>
        <w:ind w:firstLineChars="0"/>
      </w:pPr>
      <w:r>
        <w:rPr>
          <w:noProof/>
          <w:lang w:bidi="ar-SA"/>
        </w:rPr>
        <w:pict w14:anchorId="0EE702B9">
          <v:shapetype id="_x0000_t32" coordsize="21600,21600" o:spt="32" o:oned="t" path="m,l21600,21600e" filled="f">
            <v:path arrowok="t" fillok="f" o:connecttype="none"/>
            <o:lock v:ext="edit" shapetype="t"/>
          </v:shapetype>
          <v:shape id="_x0000_s1036" type="#_x0000_t32" style="position:absolute;left:0;text-align:left;margin-left:112.65pt;margin-top:177.4pt;width:3in;height:0;z-index:251658240" o:connectortype="straight" strokeweight="3pt"/>
        </w:pict>
      </w:r>
      <w:r w:rsidR="00E46964">
        <w:rPr>
          <w:rFonts w:hint="eastAsia"/>
        </w:rPr>
        <w:t>硬件环境准备：连接</w:t>
      </w:r>
      <w:r w:rsidR="00E46964">
        <w:rPr>
          <w:rFonts w:hint="eastAsia"/>
        </w:rPr>
        <w:t>HDMI</w:t>
      </w:r>
      <w:r w:rsidR="00E46964">
        <w:rPr>
          <w:rFonts w:hint="eastAsia"/>
        </w:rPr>
        <w:t>视频线缆，连接天线</w:t>
      </w:r>
      <w:r w:rsidR="004E3F19">
        <w:rPr>
          <w:rFonts w:hint="eastAsia"/>
        </w:rPr>
        <w:t>，连接电源线；</w:t>
      </w:r>
    </w:p>
    <w:p w14:paraId="4EFC2665" w14:textId="77777777" w:rsidR="00E46964" w:rsidRDefault="004E3F19" w:rsidP="00E46964">
      <w:pPr>
        <w:pStyle w:val="ae"/>
        <w:numPr>
          <w:ilvl w:val="0"/>
          <w:numId w:val="15"/>
        </w:numPr>
        <w:ind w:firstLineChars="0"/>
      </w:pPr>
      <w:r>
        <w:rPr>
          <w:rFonts w:hint="eastAsia"/>
        </w:rPr>
        <w:t>地面端上电：有运行灯指示，（</w:t>
      </w:r>
      <w:r>
        <w:rPr>
          <w:rFonts w:hint="eastAsia"/>
        </w:rPr>
        <w:t>1</w:t>
      </w:r>
      <w:r>
        <w:rPr>
          <w:rFonts w:hint="eastAsia"/>
        </w:rPr>
        <w:t>）刚上电，绿灯常亮；（</w:t>
      </w:r>
      <w:r>
        <w:rPr>
          <w:rFonts w:hint="eastAsia"/>
        </w:rPr>
        <w:t>2</w:t>
      </w:r>
      <w:r>
        <w:rPr>
          <w:rFonts w:hint="eastAsia"/>
        </w:rPr>
        <w:t>）运行正常，</w:t>
      </w:r>
      <w:r>
        <w:rPr>
          <w:rFonts w:hint="eastAsia"/>
        </w:rPr>
        <w:t>1Hz</w:t>
      </w:r>
      <w:r>
        <w:rPr>
          <w:rFonts w:hint="eastAsia"/>
        </w:rPr>
        <w:t>闪烁；（</w:t>
      </w:r>
      <w:r>
        <w:rPr>
          <w:rFonts w:hint="eastAsia"/>
        </w:rPr>
        <w:t>3</w:t>
      </w:r>
      <w:r>
        <w:rPr>
          <w:rFonts w:hint="eastAsia"/>
        </w:rPr>
        <w:t>）异常：</w:t>
      </w:r>
      <w:r>
        <w:rPr>
          <w:rFonts w:hint="eastAsia"/>
        </w:rPr>
        <w:t>4Hz</w:t>
      </w:r>
      <w:r>
        <w:rPr>
          <w:rFonts w:hint="eastAsia"/>
        </w:rPr>
        <w:t>快闪。</w:t>
      </w:r>
    </w:p>
    <w:p w14:paraId="3A59C8E2" w14:textId="77777777" w:rsidR="004E3F19" w:rsidRDefault="004E3F19" w:rsidP="00E46964">
      <w:pPr>
        <w:pStyle w:val="ae"/>
        <w:numPr>
          <w:ilvl w:val="0"/>
          <w:numId w:val="15"/>
        </w:numPr>
        <w:ind w:firstLineChars="0"/>
      </w:pPr>
      <w:r>
        <w:t>天空端上电：</w:t>
      </w:r>
      <w:r>
        <w:rPr>
          <w:rFonts w:hint="eastAsia"/>
        </w:rPr>
        <w:t>有运行灯指示，（</w:t>
      </w:r>
      <w:r>
        <w:rPr>
          <w:rFonts w:hint="eastAsia"/>
        </w:rPr>
        <w:t>1</w:t>
      </w:r>
      <w:r>
        <w:rPr>
          <w:rFonts w:hint="eastAsia"/>
        </w:rPr>
        <w:t>）刚上电，两红常亮；（</w:t>
      </w:r>
      <w:r>
        <w:rPr>
          <w:rFonts w:hint="eastAsia"/>
        </w:rPr>
        <w:t>2</w:t>
      </w:r>
      <w:r>
        <w:rPr>
          <w:rFonts w:hint="eastAsia"/>
        </w:rPr>
        <w:t>）运行正常，</w:t>
      </w:r>
      <w:r>
        <w:rPr>
          <w:rFonts w:hint="eastAsia"/>
        </w:rPr>
        <w:t>1Hz</w:t>
      </w:r>
      <w:r>
        <w:rPr>
          <w:rFonts w:hint="eastAsia"/>
        </w:rPr>
        <w:t>闪烁；（</w:t>
      </w:r>
      <w:r>
        <w:rPr>
          <w:rFonts w:hint="eastAsia"/>
        </w:rPr>
        <w:t>3</w:t>
      </w:r>
      <w:r>
        <w:rPr>
          <w:rFonts w:hint="eastAsia"/>
        </w:rPr>
        <w:t>）异常：</w:t>
      </w:r>
      <w:r>
        <w:rPr>
          <w:rFonts w:hint="eastAsia"/>
        </w:rPr>
        <w:t>4Hz</w:t>
      </w:r>
      <w:r>
        <w:rPr>
          <w:rFonts w:hint="eastAsia"/>
        </w:rPr>
        <w:t>快闪。</w:t>
      </w:r>
    </w:p>
    <w:p w14:paraId="217C57ED" w14:textId="77777777" w:rsidR="004E3F19" w:rsidRDefault="004E3F19" w:rsidP="00E46964">
      <w:pPr>
        <w:pStyle w:val="ae"/>
        <w:numPr>
          <w:ilvl w:val="0"/>
          <w:numId w:val="15"/>
        </w:numPr>
        <w:ind w:firstLineChars="0"/>
      </w:pPr>
      <w:r>
        <w:t>异常情况说明：</w:t>
      </w:r>
      <w:r w:rsidR="00B002C2">
        <w:t>地面端</w:t>
      </w:r>
      <w:r>
        <w:t>空口不同步；</w:t>
      </w:r>
      <w:r w:rsidR="00B002C2">
        <w:t>天空端</w:t>
      </w:r>
      <w:r>
        <w:rPr>
          <w:rFonts w:hint="eastAsia"/>
        </w:rPr>
        <w:t>视频外设连接异常。</w:t>
      </w:r>
    </w:p>
    <w:p w14:paraId="3A45E010" w14:textId="77777777" w:rsidR="00C91246" w:rsidRDefault="00B002C2" w:rsidP="00C91246">
      <w:pPr>
        <w:pStyle w:val="ae"/>
        <w:numPr>
          <w:ilvl w:val="0"/>
          <w:numId w:val="15"/>
        </w:numPr>
        <w:ind w:firstLineChars="0"/>
      </w:pPr>
      <w:r>
        <w:t>天空端异常：</w:t>
      </w:r>
      <w:r w:rsidR="00C91246">
        <w:t>视频外设连接异常：重新拔插视频线缆。</w:t>
      </w:r>
    </w:p>
    <w:p w14:paraId="25B18BCC" w14:textId="77777777" w:rsidR="004E3F19" w:rsidRDefault="00B002C2" w:rsidP="00E46964">
      <w:pPr>
        <w:pStyle w:val="ae"/>
        <w:numPr>
          <w:ilvl w:val="0"/>
          <w:numId w:val="15"/>
        </w:numPr>
        <w:ind w:firstLineChars="0"/>
      </w:pPr>
      <w:r>
        <w:t>地面端异常：</w:t>
      </w:r>
      <w:r w:rsidR="004E3F19">
        <w:t>空口不同步：只有</w:t>
      </w:r>
      <w:proofErr w:type="gramStart"/>
      <w:r>
        <w:t>尝试</w:t>
      </w:r>
      <w:r w:rsidR="004E3F19">
        <w:t>重</w:t>
      </w:r>
      <w:proofErr w:type="gramEnd"/>
      <w:r w:rsidR="004E3F19">
        <w:t>启观察。</w:t>
      </w:r>
      <w:r>
        <w:t>请先上电，再拔插一次</w:t>
      </w:r>
      <w:r>
        <w:rPr>
          <w:rFonts w:hint="eastAsia"/>
        </w:rPr>
        <w:t>HDMI</w:t>
      </w:r>
      <w:r>
        <w:rPr>
          <w:rFonts w:hint="eastAsia"/>
        </w:rPr>
        <w:t>线缆。</w:t>
      </w:r>
    </w:p>
    <w:p w14:paraId="274CDD9D" w14:textId="77777777" w:rsidR="004E3F19" w:rsidRDefault="004E3F19" w:rsidP="004E3F19">
      <w:pPr>
        <w:pStyle w:val="ae"/>
        <w:ind w:left="420" w:firstLineChars="0" w:firstLine="0"/>
      </w:pPr>
    </w:p>
    <w:sectPr w:rsidR="004E3F19" w:rsidSect="00E2111C">
      <w:footerReference w:type="default" r:id="rId33"/>
      <w:pgSz w:w="11906" w:h="16838" w:code="9"/>
      <w:pgMar w:top="1440" w:right="1800" w:bottom="1440" w:left="1800" w:header="845" w:footer="992" w:gutter="0"/>
      <w:pgNumType w:start="0"/>
      <w:cols w:space="720"/>
      <w:titlePg/>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DB3E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56D6F" w14:textId="77777777" w:rsidR="008C3DC5" w:rsidRDefault="008C3DC5">
      <w:r>
        <w:separator/>
      </w:r>
    </w:p>
  </w:endnote>
  <w:endnote w:type="continuationSeparator" w:id="0">
    <w:p w14:paraId="71EB744D" w14:textId="77777777" w:rsidR="008C3DC5" w:rsidRDefault="008C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77034"/>
      <w:docPartObj>
        <w:docPartGallery w:val="Page Numbers (Bottom of Page)"/>
        <w:docPartUnique/>
      </w:docPartObj>
    </w:sdtPr>
    <w:sdtEndPr/>
    <w:sdtContent>
      <w:p w14:paraId="74711082" w14:textId="77777777" w:rsidR="00BE58BE" w:rsidRPr="00126684" w:rsidRDefault="00BE58BE" w:rsidP="00126684">
        <w:pPr>
          <w:pStyle w:val="a4"/>
          <w:jc w:val="center"/>
        </w:pPr>
        <w:r>
          <w:fldChar w:fldCharType="begin"/>
        </w:r>
        <w:r>
          <w:instrText xml:space="preserve"> PAGE   \* MERGEFORMAT </w:instrText>
        </w:r>
        <w:r>
          <w:fldChar w:fldCharType="separate"/>
        </w:r>
        <w:r w:rsidR="00450A3C" w:rsidRPr="00450A3C">
          <w:rPr>
            <w:noProof/>
            <w:lang w:val="zh-CN"/>
          </w:rPr>
          <w:t>6</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8C38A" w14:textId="77777777" w:rsidR="008C3DC5" w:rsidRDefault="008C3DC5">
      <w:r>
        <w:separator/>
      </w:r>
    </w:p>
  </w:footnote>
  <w:footnote w:type="continuationSeparator" w:id="0">
    <w:p w14:paraId="706A1457" w14:textId="77777777" w:rsidR="008C3DC5" w:rsidRDefault="008C3D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030D5"/>
    <w:multiLevelType w:val="hybridMultilevel"/>
    <w:tmpl w:val="46EE8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FEE6316"/>
    <w:multiLevelType w:val="hybridMultilevel"/>
    <w:tmpl w:val="6832C78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6F348F"/>
    <w:multiLevelType w:val="hybridMultilevel"/>
    <w:tmpl w:val="FEEA1B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144F5382"/>
    <w:multiLevelType w:val="hybridMultilevel"/>
    <w:tmpl w:val="E54AD33C"/>
    <w:lvl w:ilvl="0" w:tplc="C4E2B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71B2B26"/>
    <w:multiLevelType w:val="hybridMultilevel"/>
    <w:tmpl w:val="06F43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4026B2"/>
    <w:multiLevelType w:val="hybridMultilevel"/>
    <w:tmpl w:val="5816B6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80C46E7"/>
    <w:multiLevelType w:val="hybridMultilevel"/>
    <w:tmpl w:val="972E577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CE1756B"/>
    <w:multiLevelType w:val="hybridMultilevel"/>
    <w:tmpl w:val="CF4AF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3D2DE6"/>
    <w:multiLevelType w:val="hybridMultilevel"/>
    <w:tmpl w:val="6832C78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8FB3230"/>
    <w:multiLevelType w:val="hybridMultilevel"/>
    <w:tmpl w:val="28B870FA"/>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0">
    <w:nsid w:val="46417BEF"/>
    <w:multiLevelType w:val="hybridMultilevel"/>
    <w:tmpl w:val="B8E829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BB106B2"/>
    <w:multiLevelType w:val="hybridMultilevel"/>
    <w:tmpl w:val="1EB67C3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C744C7"/>
    <w:multiLevelType w:val="hybridMultilevel"/>
    <w:tmpl w:val="972E577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CA3471A"/>
    <w:multiLevelType w:val="hybridMultilevel"/>
    <w:tmpl w:val="7E40B9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28449D6"/>
    <w:multiLevelType w:val="hybridMultilevel"/>
    <w:tmpl w:val="E54AD33C"/>
    <w:lvl w:ilvl="0" w:tplc="C4E2B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6862CA4"/>
    <w:multiLevelType w:val="multilevel"/>
    <w:tmpl w:val="A7FA9BD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61426445"/>
    <w:multiLevelType w:val="hybridMultilevel"/>
    <w:tmpl w:val="CDE8EFC2"/>
    <w:lvl w:ilvl="0" w:tplc="548603D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3197B8F"/>
    <w:multiLevelType w:val="hybridMultilevel"/>
    <w:tmpl w:val="811454A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5886863"/>
    <w:multiLevelType w:val="hybridMultilevel"/>
    <w:tmpl w:val="E13AF0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A9232B3"/>
    <w:multiLevelType w:val="hybridMultilevel"/>
    <w:tmpl w:val="76EA76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5"/>
  </w:num>
  <w:num w:numId="2">
    <w:abstractNumId w:val="10"/>
  </w:num>
  <w:num w:numId="3">
    <w:abstractNumId w:val="20"/>
  </w:num>
  <w:num w:numId="4">
    <w:abstractNumId w:val="0"/>
  </w:num>
  <w:num w:numId="5">
    <w:abstractNumId w:val="9"/>
  </w:num>
  <w:num w:numId="6">
    <w:abstractNumId w:val="2"/>
  </w:num>
  <w:num w:numId="7">
    <w:abstractNumId w:val="17"/>
  </w:num>
  <w:num w:numId="8">
    <w:abstractNumId w:val="7"/>
  </w:num>
  <w:num w:numId="9">
    <w:abstractNumId w:val="6"/>
  </w:num>
  <w:num w:numId="10">
    <w:abstractNumId w:val="19"/>
  </w:num>
  <w:num w:numId="11">
    <w:abstractNumId w:val="8"/>
  </w:num>
  <w:num w:numId="12">
    <w:abstractNumId w:val="21"/>
  </w:num>
  <w:num w:numId="13">
    <w:abstractNumId w:val="5"/>
  </w:num>
  <w:num w:numId="14">
    <w:abstractNumId w:val="4"/>
  </w:num>
  <w:num w:numId="15">
    <w:abstractNumId w:val="12"/>
  </w:num>
  <w:num w:numId="16">
    <w:abstractNumId w:val="14"/>
  </w:num>
  <w:num w:numId="17">
    <w:abstractNumId w:val="16"/>
  </w:num>
  <w:num w:numId="18">
    <w:abstractNumId w:val="3"/>
  </w:num>
  <w:num w:numId="19">
    <w:abstractNumId w:val="13"/>
  </w:num>
  <w:num w:numId="20">
    <w:abstractNumId w:val="1"/>
  </w:num>
  <w:num w:numId="21">
    <w:abstractNumId w:val="11"/>
  </w:num>
  <w:num w:numId="22">
    <w:abstractNumId w:val="18"/>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ler">
    <w15:presenceInfo w15:providerId="None" w15:userId="f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6447"/>
    <w:rsid w:val="00016A1A"/>
    <w:rsid w:val="00020FCD"/>
    <w:rsid w:val="00021549"/>
    <w:rsid w:val="00022062"/>
    <w:rsid w:val="000246C0"/>
    <w:rsid w:val="000261CA"/>
    <w:rsid w:val="00032F98"/>
    <w:rsid w:val="00033C6A"/>
    <w:rsid w:val="00035874"/>
    <w:rsid w:val="00037357"/>
    <w:rsid w:val="00042379"/>
    <w:rsid w:val="0004316B"/>
    <w:rsid w:val="00046873"/>
    <w:rsid w:val="00051615"/>
    <w:rsid w:val="000553E1"/>
    <w:rsid w:val="00055C94"/>
    <w:rsid w:val="00061750"/>
    <w:rsid w:val="0006369F"/>
    <w:rsid w:val="000643B4"/>
    <w:rsid w:val="00064BA4"/>
    <w:rsid w:val="00065E32"/>
    <w:rsid w:val="000674DA"/>
    <w:rsid w:val="00074EF0"/>
    <w:rsid w:val="00081303"/>
    <w:rsid w:val="00095143"/>
    <w:rsid w:val="00096395"/>
    <w:rsid w:val="000A00B3"/>
    <w:rsid w:val="000A00E0"/>
    <w:rsid w:val="000A0563"/>
    <w:rsid w:val="000A28C1"/>
    <w:rsid w:val="000A3327"/>
    <w:rsid w:val="000B1E97"/>
    <w:rsid w:val="000C07A0"/>
    <w:rsid w:val="000C2F00"/>
    <w:rsid w:val="000C34C1"/>
    <w:rsid w:val="000C63DD"/>
    <w:rsid w:val="000D0859"/>
    <w:rsid w:val="000D2DA4"/>
    <w:rsid w:val="000D6364"/>
    <w:rsid w:val="000D6DFC"/>
    <w:rsid w:val="000D738C"/>
    <w:rsid w:val="000E0B1A"/>
    <w:rsid w:val="000E5300"/>
    <w:rsid w:val="000E63A1"/>
    <w:rsid w:val="000E7E90"/>
    <w:rsid w:val="000F0042"/>
    <w:rsid w:val="000F0AC9"/>
    <w:rsid w:val="000F1CF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148C"/>
    <w:rsid w:val="0013234C"/>
    <w:rsid w:val="001348F7"/>
    <w:rsid w:val="00134DDC"/>
    <w:rsid w:val="0013781D"/>
    <w:rsid w:val="001406B3"/>
    <w:rsid w:val="001436B7"/>
    <w:rsid w:val="0015074E"/>
    <w:rsid w:val="00153A06"/>
    <w:rsid w:val="00156340"/>
    <w:rsid w:val="001563BB"/>
    <w:rsid w:val="0017002F"/>
    <w:rsid w:val="00172A27"/>
    <w:rsid w:val="00180BB8"/>
    <w:rsid w:val="001834D6"/>
    <w:rsid w:val="00185E6C"/>
    <w:rsid w:val="00186CD4"/>
    <w:rsid w:val="00190EC4"/>
    <w:rsid w:val="001933D3"/>
    <w:rsid w:val="00195C77"/>
    <w:rsid w:val="001970A7"/>
    <w:rsid w:val="0019713E"/>
    <w:rsid w:val="00197C10"/>
    <w:rsid w:val="001A046B"/>
    <w:rsid w:val="001A204F"/>
    <w:rsid w:val="001A7B77"/>
    <w:rsid w:val="001B29D4"/>
    <w:rsid w:val="001B546D"/>
    <w:rsid w:val="001C2813"/>
    <w:rsid w:val="001C44DC"/>
    <w:rsid w:val="001D2C9F"/>
    <w:rsid w:val="001D2D8E"/>
    <w:rsid w:val="001D7C6C"/>
    <w:rsid w:val="001E7694"/>
    <w:rsid w:val="001F5348"/>
    <w:rsid w:val="001F56CD"/>
    <w:rsid w:val="001F61AA"/>
    <w:rsid w:val="001F6DB6"/>
    <w:rsid w:val="00203E60"/>
    <w:rsid w:val="00206205"/>
    <w:rsid w:val="002130C4"/>
    <w:rsid w:val="002142E9"/>
    <w:rsid w:val="00215BD4"/>
    <w:rsid w:val="00215CD1"/>
    <w:rsid w:val="00216C21"/>
    <w:rsid w:val="00221F5D"/>
    <w:rsid w:val="00221F62"/>
    <w:rsid w:val="00225CF7"/>
    <w:rsid w:val="00226DC3"/>
    <w:rsid w:val="0025054E"/>
    <w:rsid w:val="00255F98"/>
    <w:rsid w:val="00261B7B"/>
    <w:rsid w:val="00262DC2"/>
    <w:rsid w:val="00264162"/>
    <w:rsid w:val="002676F7"/>
    <w:rsid w:val="00273033"/>
    <w:rsid w:val="002736AD"/>
    <w:rsid w:val="002805C7"/>
    <w:rsid w:val="00281240"/>
    <w:rsid w:val="00283F7E"/>
    <w:rsid w:val="002911C7"/>
    <w:rsid w:val="002919DB"/>
    <w:rsid w:val="00291DCE"/>
    <w:rsid w:val="00292B1D"/>
    <w:rsid w:val="00293ADE"/>
    <w:rsid w:val="00294BAE"/>
    <w:rsid w:val="002964A9"/>
    <w:rsid w:val="00296871"/>
    <w:rsid w:val="002A2042"/>
    <w:rsid w:val="002A36AB"/>
    <w:rsid w:val="002A39A2"/>
    <w:rsid w:val="002A3EBF"/>
    <w:rsid w:val="002A5D2B"/>
    <w:rsid w:val="002A6BED"/>
    <w:rsid w:val="002B0541"/>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1D4F"/>
    <w:rsid w:val="002F4DC1"/>
    <w:rsid w:val="002F6609"/>
    <w:rsid w:val="002F6809"/>
    <w:rsid w:val="00301A5C"/>
    <w:rsid w:val="00302005"/>
    <w:rsid w:val="00305B10"/>
    <w:rsid w:val="00310910"/>
    <w:rsid w:val="00315AF6"/>
    <w:rsid w:val="00317775"/>
    <w:rsid w:val="00322148"/>
    <w:rsid w:val="003250E8"/>
    <w:rsid w:val="0033098A"/>
    <w:rsid w:val="00330D97"/>
    <w:rsid w:val="00332139"/>
    <w:rsid w:val="00333A9E"/>
    <w:rsid w:val="00336661"/>
    <w:rsid w:val="00340114"/>
    <w:rsid w:val="00340244"/>
    <w:rsid w:val="003407B1"/>
    <w:rsid w:val="00340ABE"/>
    <w:rsid w:val="0034141A"/>
    <w:rsid w:val="0034344A"/>
    <w:rsid w:val="003436B3"/>
    <w:rsid w:val="003500FA"/>
    <w:rsid w:val="00351740"/>
    <w:rsid w:val="00351E03"/>
    <w:rsid w:val="003530A4"/>
    <w:rsid w:val="00356219"/>
    <w:rsid w:val="00360967"/>
    <w:rsid w:val="003626E0"/>
    <w:rsid w:val="00366C66"/>
    <w:rsid w:val="00366D52"/>
    <w:rsid w:val="0037566A"/>
    <w:rsid w:val="00376501"/>
    <w:rsid w:val="00377842"/>
    <w:rsid w:val="003808E1"/>
    <w:rsid w:val="003810AB"/>
    <w:rsid w:val="00382F8E"/>
    <w:rsid w:val="003831FE"/>
    <w:rsid w:val="00383B3B"/>
    <w:rsid w:val="00383DF9"/>
    <w:rsid w:val="003850C4"/>
    <w:rsid w:val="00386112"/>
    <w:rsid w:val="003870A8"/>
    <w:rsid w:val="00392364"/>
    <w:rsid w:val="00395529"/>
    <w:rsid w:val="003A227D"/>
    <w:rsid w:val="003B0BF0"/>
    <w:rsid w:val="003B61B5"/>
    <w:rsid w:val="003B65A4"/>
    <w:rsid w:val="003C562C"/>
    <w:rsid w:val="003C668E"/>
    <w:rsid w:val="003D1C4B"/>
    <w:rsid w:val="003D41FA"/>
    <w:rsid w:val="003D452C"/>
    <w:rsid w:val="003E399E"/>
    <w:rsid w:val="003E3D35"/>
    <w:rsid w:val="003E42FE"/>
    <w:rsid w:val="003E4C01"/>
    <w:rsid w:val="003E59AE"/>
    <w:rsid w:val="003E6BA8"/>
    <w:rsid w:val="003E7995"/>
    <w:rsid w:val="003E7B3A"/>
    <w:rsid w:val="003F0CB4"/>
    <w:rsid w:val="003F3236"/>
    <w:rsid w:val="003F38E1"/>
    <w:rsid w:val="003F7A31"/>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36E16"/>
    <w:rsid w:val="004413F9"/>
    <w:rsid w:val="00441EA8"/>
    <w:rsid w:val="0044351B"/>
    <w:rsid w:val="004443F4"/>
    <w:rsid w:val="004473F9"/>
    <w:rsid w:val="004479C3"/>
    <w:rsid w:val="00450A3C"/>
    <w:rsid w:val="00466139"/>
    <w:rsid w:val="004700F8"/>
    <w:rsid w:val="004704C4"/>
    <w:rsid w:val="004757F6"/>
    <w:rsid w:val="004779FB"/>
    <w:rsid w:val="00481197"/>
    <w:rsid w:val="004832A3"/>
    <w:rsid w:val="0048360A"/>
    <w:rsid w:val="00484C7C"/>
    <w:rsid w:val="00485908"/>
    <w:rsid w:val="00485C63"/>
    <w:rsid w:val="00487B0B"/>
    <w:rsid w:val="0049004F"/>
    <w:rsid w:val="00493A08"/>
    <w:rsid w:val="004946E8"/>
    <w:rsid w:val="004A2312"/>
    <w:rsid w:val="004A342A"/>
    <w:rsid w:val="004A4A9B"/>
    <w:rsid w:val="004A62DC"/>
    <w:rsid w:val="004A6D9B"/>
    <w:rsid w:val="004B5AF2"/>
    <w:rsid w:val="004C0A68"/>
    <w:rsid w:val="004C43C3"/>
    <w:rsid w:val="004D1392"/>
    <w:rsid w:val="004D190B"/>
    <w:rsid w:val="004D1F2D"/>
    <w:rsid w:val="004D337A"/>
    <w:rsid w:val="004D3DF2"/>
    <w:rsid w:val="004D4D88"/>
    <w:rsid w:val="004E3814"/>
    <w:rsid w:val="004E3F19"/>
    <w:rsid w:val="004E7A29"/>
    <w:rsid w:val="004F1C88"/>
    <w:rsid w:val="004F22F3"/>
    <w:rsid w:val="004F3471"/>
    <w:rsid w:val="00504457"/>
    <w:rsid w:val="00506E65"/>
    <w:rsid w:val="005075C0"/>
    <w:rsid w:val="00511515"/>
    <w:rsid w:val="005151DA"/>
    <w:rsid w:val="005202EA"/>
    <w:rsid w:val="00521963"/>
    <w:rsid w:val="00524A2A"/>
    <w:rsid w:val="00524D4A"/>
    <w:rsid w:val="00527377"/>
    <w:rsid w:val="00532B85"/>
    <w:rsid w:val="00532F74"/>
    <w:rsid w:val="00535AC7"/>
    <w:rsid w:val="0054157F"/>
    <w:rsid w:val="00541CA4"/>
    <w:rsid w:val="005421E2"/>
    <w:rsid w:val="005456D7"/>
    <w:rsid w:val="00545F79"/>
    <w:rsid w:val="00550013"/>
    <w:rsid w:val="005503CA"/>
    <w:rsid w:val="00554C8D"/>
    <w:rsid w:val="0055537C"/>
    <w:rsid w:val="005626E0"/>
    <w:rsid w:val="005640B8"/>
    <w:rsid w:val="0057194F"/>
    <w:rsid w:val="005721E6"/>
    <w:rsid w:val="0057576D"/>
    <w:rsid w:val="0057777D"/>
    <w:rsid w:val="00587084"/>
    <w:rsid w:val="0059558D"/>
    <w:rsid w:val="005A0266"/>
    <w:rsid w:val="005A2451"/>
    <w:rsid w:val="005B007C"/>
    <w:rsid w:val="005B0B28"/>
    <w:rsid w:val="005B536F"/>
    <w:rsid w:val="005C2583"/>
    <w:rsid w:val="005C7B69"/>
    <w:rsid w:val="005E75C2"/>
    <w:rsid w:val="005F0ACE"/>
    <w:rsid w:val="005F0D58"/>
    <w:rsid w:val="005F279C"/>
    <w:rsid w:val="005F294D"/>
    <w:rsid w:val="005F48CC"/>
    <w:rsid w:val="005F4A0E"/>
    <w:rsid w:val="005F7726"/>
    <w:rsid w:val="0060557E"/>
    <w:rsid w:val="00606E63"/>
    <w:rsid w:val="006076F9"/>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5512"/>
    <w:rsid w:val="00676863"/>
    <w:rsid w:val="006802B2"/>
    <w:rsid w:val="0068077A"/>
    <w:rsid w:val="00685B75"/>
    <w:rsid w:val="00686161"/>
    <w:rsid w:val="00687827"/>
    <w:rsid w:val="006925C9"/>
    <w:rsid w:val="006939E7"/>
    <w:rsid w:val="00694421"/>
    <w:rsid w:val="00696278"/>
    <w:rsid w:val="00697B5C"/>
    <w:rsid w:val="006A0AC3"/>
    <w:rsid w:val="006A1557"/>
    <w:rsid w:val="006B04E5"/>
    <w:rsid w:val="006B1864"/>
    <w:rsid w:val="006B222E"/>
    <w:rsid w:val="006B3336"/>
    <w:rsid w:val="006B4224"/>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5C1C"/>
    <w:rsid w:val="00707866"/>
    <w:rsid w:val="00710B2A"/>
    <w:rsid w:val="0071227F"/>
    <w:rsid w:val="00712B95"/>
    <w:rsid w:val="007164A0"/>
    <w:rsid w:val="00717D07"/>
    <w:rsid w:val="007241E1"/>
    <w:rsid w:val="00724D3B"/>
    <w:rsid w:val="00727BE3"/>
    <w:rsid w:val="00730159"/>
    <w:rsid w:val="00730E57"/>
    <w:rsid w:val="00731692"/>
    <w:rsid w:val="0073690A"/>
    <w:rsid w:val="00742B9D"/>
    <w:rsid w:val="00744881"/>
    <w:rsid w:val="007459DF"/>
    <w:rsid w:val="0074659D"/>
    <w:rsid w:val="007477AE"/>
    <w:rsid w:val="00751BE5"/>
    <w:rsid w:val="007522CC"/>
    <w:rsid w:val="00753CD7"/>
    <w:rsid w:val="007575B3"/>
    <w:rsid w:val="00760954"/>
    <w:rsid w:val="00760964"/>
    <w:rsid w:val="00764B08"/>
    <w:rsid w:val="007664EB"/>
    <w:rsid w:val="00766B80"/>
    <w:rsid w:val="0077343F"/>
    <w:rsid w:val="0077578F"/>
    <w:rsid w:val="0078077C"/>
    <w:rsid w:val="00781B6B"/>
    <w:rsid w:val="00785756"/>
    <w:rsid w:val="007874B3"/>
    <w:rsid w:val="00793971"/>
    <w:rsid w:val="007939D4"/>
    <w:rsid w:val="00795F9F"/>
    <w:rsid w:val="00796702"/>
    <w:rsid w:val="007A1E91"/>
    <w:rsid w:val="007A5699"/>
    <w:rsid w:val="007B0081"/>
    <w:rsid w:val="007B1C85"/>
    <w:rsid w:val="007B5C6F"/>
    <w:rsid w:val="007B63EE"/>
    <w:rsid w:val="007B69F9"/>
    <w:rsid w:val="007B72A0"/>
    <w:rsid w:val="007C1C76"/>
    <w:rsid w:val="007C59AE"/>
    <w:rsid w:val="007C6E18"/>
    <w:rsid w:val="007D1A71"/>
    <w:rsid w:val="007D357A"/>
    <w:rsid w:val="007D4660"/>
    <w:rsid w:val="007D4661"/>
    <w:rsid w:val="007D5417"/>
    <w:rsid w:val="007D7FDE"/>
    <w:rsid w:val="007E0CA1"/>
    <w:rsid w:val="007E1C0B"/>
    <w:rsid w:val="007E316A"/>
    <w:rsid w:val="007F065C"/>
    <w:rsid w:val="007F0D12"/>
    <w:rsid w:val="007F0FDE"/>
    <w:rsid w:val="007F17F2"/>
    <w:rsid w:val="007F1A3B"/>
    <w:rsid w:val="007F492F"/>
    <w:rsid w:val="008035A5"/>
    <w:rsid w:val="00811EB3"/>
    <w:rsid w:val="00812AC0"/>
    <w:rsid w:val="00816513"/>
    <w:rsid w:val="00817D22"/>
    <w:rsid w:val="00820438"/>
    <w:rsid w:val="0082321F"/>
    <w:rsid w:val="00825BA5"/>
    <w:rsid w:val="00831002"/>
    <w:rsid w:val="00833575"/>
    <w:rsid w:val="008347F3"/>
    <w:rsid w:val="00840EFA"/>
    <w:rsid w:val="008411AD"/>
    <w:rsid w:val="00842AE2"/>
    <w:rsid w:val="00843907"/>
    <w:rsid w:val="008440C5"/>
    <w:rsid w:val="008468D4"/>
    <w:rsid w:val="0084694C"/>
    <w:rsid w:val="00853529"/>
    <w:rsid w:val="008562AE"/>
    <w:rsid w:val="0085637C"/>
    <w:rsid w:val="00860726"/>
    <w:rsid w:val="008623C7"/>
    <w:rsid w:val="0086265B"/>
    <w:rsid w:val="0086559E"/>
    <w:rsid w:val="00871AD3"/>
    <w:rsid w:val="00871C06"/>
    <w:rsid w:val="00873CB0"/>
    <w:rsid w:val="008763AA"/>
    <w:rsid w:val="00876FA1"/>
    <w:rsid w:val="008818ED"/>
    <w:rsid w:val="00883ECD"/>
    <w:rsid w:val="008858A5"/>
    <w:rsid w:val="008879A9"/>
    <w:rsid w:val="008926FA"/>
    <w:rsid w:val="00893CFA"/>
    <w:rsid w:val="00894077"/>
    <w:rsid w:val="00894AC4"/>
    <w:rsid w:val="00894C75"/>
    <w:rsid w:val="008958FB"/>
    <w:rsid w:val="008A198D"/>
    <w:rsid w:val="008B1261"/>
    <w:rsid w:val="008B1943"/>
    <w:rsid w:val="008B6463"/>
    <w:rsid w:val="008B6852"/>
    <w:rsid w:val="008C03DD"/>
    <w:rsid w:val="008C22F1"/>
    <w:rsid w:val="008C3951"/>
    <w:rsid w:val="008C3DC5"/>
    <w:rsid w:val="008C7B7F"/>
    <w:rsid w:val="008E0C11"/>
    <w:rsid w:val="008E2999"/>
    <w:rsid w:val="008E40E6"/>
    <w:rsid w:val="008E429B"/>
    <w:rsid w:val="008F169B"/>
    <w:rsid w:val="008F2A94"/>
    <w:rsid w:val="008F3094"/>
    <w:rsid w:val="008F3551"/>
    <w:rsid w:val="008F6426"/>
    <w:rsid w:val="008F75BF"/>
    <w:rsid w:val="009006CC"/>
    <w:rsid w:val="009025AC"/>
    <w:rsid w:val="00903F55"/>
    <w:rsid w:val="009131AA"/>
    <w:rsid w:val="0091323F"/>
    <w:rsid w:val="009150E2"/>
    <w:rsid w:val="00915EE0"/>
    <w:rsid w:val="009206E0"/>
    <w:rsid w:val="00923677"/>
    <w:rsid w:val="00931478"/>
    <w:rsid w:val="00934A8D"/>
    <w:rsid w:val="00942524"/>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1D4"/>
    <w:rsid w:val="00991B0B"/>
    <w:rsid w:val="0099486B"/>
    <w:rsid w:val="00996933"/>
    <w:rsid w:val="009A0508"/>
    <w:rsid w:val="009A3453"/>
    <w:rsid w:val="009A4F03"/>
    <w:rsid w:val="009A5305"/>
    <w:rsid w:val="009B0A0B"/>
    <w:rsid w:val="009B4C4B"/>
    <w:rsid w:val="009B76D5"/>
    <w:rsid w:val="009B79AF"/>
    <w:rsid w:val="009C1709"/>
    <w:rsid w:val="009C4A08"/>
    <w:rsid w:val="009C4AD9"/>
    <w:rsid w:val="009D2A2E"/>
    <w:rsid w:val="009D2BC9"/>
    <w:rsid w:val="009E03B2"/>
    <w:rsid w:val="009E3A44"/>
    <w:rsid w:val="009E65D7"/>
    <w:rsid w:val="009F3345"/>
    <w:rsid w:val="009F4459"/>
    <w:rsid w:val="00A00FA9"/>
    <w:rsid w:val="00A01098"/>
    <w:rsid w:val="00A016FD"/>
    <w:rsid w:val="00A061BD"/>
    <w:rsid w:val="00A066E8"/>
    <w:rsid w:val="00A1024F"/>
    <w:rsid w:val="00A1101A"/>
    <w:rsid w:val="00A21AFB"/>
    <w:rsid w:val="00A23AB0"/>
    <w:rsid w:val="00A2447F"/>
    <w:rsid w:val="00A271CD"/>
    <w:rsid w:val="00A27CFA"/>
    <w:rsid w:val="00A31C6D"/>
    <w:rsid w:val="00A326DE"/>
    <w:rsid w:val="00A35689"/>
    <w:rsid w:val="00A379A7"/>
    <w:rsid w:val="00A37CE3"/>
    <w:rsid w:val="00A43113"/>
    <w:rsid w:val="00A47448"/>
    <w:rsid w:val="00A4773F"/>
    <w:rsid w:val="00A53136"/>
    <w:rsid w:val="00A57180"/>
    <w:rsid w:val="00A600A3"/>
    <w:rsid w:val="00A60F85"/>
    <w:rsid w:val="00A619F5"/>
    <w:rsid w:val="00A63DA8"/>
    <w:rsid w:val="00A65132"/>
    <w:rsid w:val="00A65B65"/>
    <w:rsid w:val="00A67126"/>
    <w:rsid w:val="00A770E8"/>
    <w:rsid w:val="00A77469"/>
    <w:rsid w:val="00A77834"/>
    <w:rsid w:val="00A802C2"/>
    <w:rsid w:val="00A82AA9"/>
    <w:rsid w:val="00A845F9"/>
    <w:rsid w:val="00A84615"/>
    <w:rsid w:val="00A855BA"/>
    <w:rsid w:val="00A8586D"/>
    <w:rsid w:val="00A87442"/>
    <w:rsid w:val="00A924F4"/>
    <w:rsid w:val="00A93800"/>
    <w:rsid w:val="00A971FF"/>
    <w:rsid w:val="00A9736E"/>
    <w:rsid w:val="00AA0A70"/>
    <w:rsid w:val="00AA327E"/>
    <w:rsid w:val="00AA63C1"/>
    <w:rsid w:val="00AA748F"/>
    <w:rsid w:val="00AB1077"/>
    <w:rsid w:val="00AB44CE"/>
    <w:rsid w:val="00AB4B10"/>
    <w:rsid w:val="00AB7C71"/>
    <w:rsid w:val="00AC3B5D"/>
    <w:rsid w:val="00AC4EB9"/>
    <w:rsid w:val="00AC68F6"/>
    <w:rsid w:val="00AD1ABB"/>
    <w:rsid w:val="00AD3F29"/>
    <w:rsid w:val="00AD5D9B"/>
    <w:rsid w:val="00AE0A2B"/>
    <w:rsid w:val="00AE64AF"/>
    <w:rsid w:val="00AF4F12"/>
    <w:rsid w:val="00B002C2"/>
    <w:rsid w:val="00B039E2"/>
    <w:rsid w:val="00B06521"/>
    <w:rsid w:val="00B07161"/>
    <w:rsid w:val="00B16382"/>
    <w:rsid w:val="00B22BA4"/>
    <w:rsid w:val="00B2594A"/>
    <w:rsid w:val="00B27558"/>
    <w:rsid w:val="00B2763B"/>
    <w:rsid w:val="00B32E55"/>
    <w:rsid w:val="00B332C7"/>
    <w:rsid w:val="00B33687"/>
    <w:rsid w:val="00B37AE2"/>
    <w:rsid w:val="00B37FD2"/>
    <w:rsid w:val="00B428D2"/>
    <w:rsid w:val="00B47497"/>
    <w:rsid w:val="00B50294"/>
    <w:rsid w:val="00B52E31"/>
    <w:rsid w:val="00B53D69"/>
    <w:rsid w:val="00B54530"/>
    <w:rsid w:val="00B54C10"/>
    <w:rsid w:val="00B6109B"/>
    <w:rsid w:val="00B6507F"/>
    <w:rsid w:val="00B65A59"/>
    <w:rsid w:val="00B670E7"/>
    <w:rsid w:val="00B74F86"/>
    <w:rsid w:val="00B77C89"/>
    <w:rsid w:val="00B77FD9"/>
    <w:rsid w:val="00B83502"/>
    <w:rsid w:val="00B842EA"/>
    <w:rsid w:val="00B85570"/>
    <w:rsid w:val="00B90935"/>
    <w:rsid w:val="00B917B2"/>
    <w:rsid w:val="00B92805"/>
    <w:rsid w:val="00B93419"/>
    <w:rsid w:val="00B93F10"/>
    <w:rsid w:val="00B94635"/>
    <w:rsid w:val="00B948AE"/>
    <w:rsid w:val="00B95E98"/>
    <w:rsid w:val="00BA0E35"/>
    <w:rsid w:val="00BA0FA7"/>
    <w:rsid w:val="00BA22E3"/>
    <w:rsid w:val="00BA686E"/>
    <w:rsid w:val="00BB1AD1"/>
    <w:rsid w:val="00BB3A68"/>
    <w:rsid w:val="00BC6AD8"/>
    <w:rsid w:val="00BD1EA2"/>
    <w:rsid w:val="00BD2CBD"/>
    <w:rsid w:val="00BD330F"/>
    <w:rsid w:val="00BD4418"/>
    <w:rsid w:val="00BE0A38"/>
    <w:rsid w:val="00BE1638"/>
    <w:rsid w:val="00BE1F2A"/>
    <w:rsid w:val="00BE58BE"/>
    <w:rsid w:val="00BE6B6A"/>
    <w:rsid w:val="00BE7A92"/>
    <w:rsid w:val="00BF049E"/>
    <w:rsid w:val="00BF2EDC"/>
    <w:rsid w:val="00BF4D73"/>
    <w:rsid w:val="00BF655A"/>
    <w:rsid w:val="00C010D1"/>
    <w:rsid w:val="00C10B96"/>
    <w:rsid w:val="00C11979"/>
    <w:rsid w:val="00C12912"/>
    <w:rsid w:val="00C13367"/>
    <w:rsid w:val="00C139EC"/>
    <w:rsid w:val="00C20C06"/>
    <w:rsid w:val="00C23588"/>
    <w:rsid w:val="00C27966"/>
    <w:rsid w:val="00C31ED7"/>
    <w:rsid w:val="00C3328B"/>
    <w:rsid w:val="00C34A0D"/>
    <w:rsid w:val="00C4077D"/>
    <w:rsid w:val="00C4173C"/>
    <w:rsid w:val="00C47DAD"/>
    <w:rsid w:val="00C53D0A"/>
    <w:rsid w:val="00C53EE5"/>
    <w:rsid w:val="00C61D7C"/>
    <w:rsid w:val="00C74A14"/>
    <w:rsid w:val="00C91246"/>
    <w:rsid w:val="00C949D6"/>
    <w:rsid w:val="00CA147F"/>
    <w:rsid w:val="00CA4985"/>
    <w:rsid w:val="00CA65A0"/>
    <w:rsid w:val="00CB35A3"/>
    <w:rsid w:val="00CB383F"/>
    <w:rsid w:val="00CB576F"/>
    <w:rsid w:val="00CB702B"/>
    <w:rsid w:val="00CB7F80"/>
    <w:rsid w:val="00CC5F59"/>
    <w:rsid w:val="00CC7F33"/>
    <w:rsid w:val="00CD0CFF"/>
    <w:rsid w:val="00CD1C5F"/>
    <w:rsid w:val="00CD3E14"/>
    <w:rsid w:val="00CD4614"/>
    <w:rsid w:val="00CE5C0F"/>
    <w:rsid w:val="00CE7035"/>
    <w:rsid w:val="00CE705B"/>
    <w:rsid w:val="00CF2870"/>
    <w:rsid w:val="00CF6F95"/>
    <w:rsid w:val="00D021E0"/>
    <w:rsid w:val="00D02A19"/>
    <w:rsid w:val="00D06296"/>
    <w:rsid w:val="00D07F2C"/>
    <w:rsid w:val="00D11746"/>
    <w:rsid w:val="00D14B95"/>
    <w:rsid w:val="00D14EAA"/>
    <w:rsid w:val="00D159E7"/>
    <w:rsid w:val="00D1715D"/>
    <w:rsid w:val="00D17E9E"/>
    <w:rsid w:val="00D21A1D"/>
    <w:rsid w:val="00D22B8A"/>
    <w:rsid w:val="00D23708"/>
    <w:rsid w:val="00D25BCF"/>
    <w:rsid w:val="00D313B2"/>
    <w:rsid w:val="00D33AA4"/>
    <w:rsid w:val="00D43CD0"/>
    <w:rsid w:val="00D44C8B"/>
    <w:rsid w:val="00D45AFF"/>
    <w:rsid w:val="00D45B19"/>
    <w:rsid w:val="00D47798"/>
    <w:rsid w:val="00D50756"/>
    <w:rsid w:val="00D577BE"/>
    <w:rsid w:val="00D579E3"/>
    <w:rsid w:val="00D709AA"/>
    <w:rsid w:val="00D71B26"/>
    <w:rsid w:val="00D72D87"/>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71FD"/>
    <w:rsid w:val="00DC22FD"/>
    <w:rsid w:val="00DC65FA"/>
    <w:rsid w:val="00DC735B"/>
    <w:rsid w:val="00DD0083"/>
    <w:rsid w:val="00DD17D9"/>
    <w:rsid w:val="00DD498D"/>
    <w:rsid w:val="00DD4CAB"/>
    <w:rsid w:val="00DE2628"/>
    <w:rsid w:val="00DE3149"/>
    <w:rsid w:val="00DE39CA"/>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127F"/>
    <w:rsid w:val="00E1360C"/>
    <w:rsid w:val="00E14259"/>
    <w:rsid w:val="00E14C1F"/>
    <w:rsid w:val="00E2111C"/>
    <w:rsid w:val="00E22857"/>
    <w:rsid w:val="00E23FE9"/>
    <w:rsid w:val="00E3309F"/>
    <w:rsid w:val="00E35B0A"/>
    <w:rsid w:val="00E37E93"/>
    <w:rsid w:val="00E43EBE"/>
    <w:rsid w:val="00E450AB"/>
    <w:rsid w:val="00E46964"/>
    <w:rsid w:val="00E47563"/>
    <w:rsid w:val="00E53134"/>
    <w:rsid w:val="00E54424"/>
    <w:rsid w:val="00E564A1"/>
    <w:rsid w:val="00E5653F"/>
    <w:rsid w:val="00E56F70"/>
    <w:rsid w:val="00E6247F"/>
    <w:rsid w:val="00E6379D"/>
    <w:rsid w:val="00E63BF6"/>
    <w:rsid w:val="00E6491F"/>
    <w:rsid w:val="00E7305E"/>
    <w:rsid w:val="00E74773"/>
    <w:rsid w:val="00E805EA"/>
    <w:rsid w:val="00E8062D"/>
    <w:rsid w:val="00E83054"/>
    <w:rsid w:val="00E83507"/>
    <w:rsid w:val="00E85B01"/>
    <w:rsid w:val="00E87157"/>
    <w:rsid w:val="00E90265"/>
    <w:rsid w:val="00E90825"/>
    <w:rsid w:val="00E92321"/>
    <w:rsid w:val="00E934CA"/>
    <w:rsid w:val="00E94365"/>
    <w:rsid w:val="00E94B64"/>
    <w:rsid w:val="00EA02AE"/>
    <w:rsid w:val="00EA2D1A"/>
    <w:rsid w:val="00EA6B4A"/>
    <w:rsid w:val="00EA7B51"/>
    <w:rsid w:val="00EB185F"/>
    <w:rsid w:val="00EB24A5"/>
    <w:rsid w:val="00EB578A"/>
    <w:rsid w:val="00EB7FD6"/>
    <w:rsid w:val="00EC2A7F"/>
    <w:rsid w:val="00EC4C43"/>
    <w:rsid w:val="00ED0033"/>
    <w:rsid w:val="00ED0F93"/>
    <w:rsid w:val="00ED3AE9"/>
    <w:rsid w:val="00ED3DBA"/>
    <w:rsid w:val="00EE4E34"/>
    <w:rsid w:val="00EE75A2"/>
    <w:rsid w:val="00EE75B7"/>
    <w:rsid w:val="00EF66A0"/>
    <w:rsid w:val="00F01014"/>
    <w:rsid w:val="00F03C2E"/>
    <w:rsid w:val="00F060E2"/>
    <w:rsid w:val="00F12910"/>
    <w:rsid w:val="00F14530"/>
    <w:rsid w:val="00F16764"/>
    <w:rsid w:val="00F16AE1"/>
    <w:rsid w:val="00F2229D"/>
    <w:rsid w:val="00F30874"/>
    <w:rsid w:val="00F32F54"/>
    <w:rsid w:val="00F35769"/>
    <w:rsid w:val="00F41D3E"/>
    <w:rsid w:val="00F467E4"/>
    <w:rsid w:val="00F5447C"/>
    <w:rsid w:val="00F5583F"/>
    <w:rsid w:val="00F60908"/>
    <w:rsid w:val="00F60BAA"/>
    <w:rsid w:val="00F60F3A"/>
    <w:rsid w:val="00F6128B"/>
    <w:rsid w:val="00F6164A"/>
    <w:rsid w:val="00F62270"/>
    <w:rsid w:val="00F63BE0"/>
    <w:rsid w:val="00F64A61"/>
    <w:rsid w:val="00F6564C"/>
    <w:rsid w:val="00F66457"/>
    <w:rsid w:val="00F6698F"/>
    <w:rsid w:val="00F77211"/>
    <w:rsid w:val="00F77470"/>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250D"/>
    <w:rsid w:val="00FD7813"/>
    <w:rsid w:val="00FE47E1"/>
    <w:rsid w:val="00FE6B3D"/>
    <w:rsid w:val="00FE6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4:docId w14:val="603D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Lis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List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Colorful List Accent 4"/>
    <w:basedOn w:val="a1"/>
    <w:uiPriority w:val="72"/>
    <w:rsid w:val="002A2042"/>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 w:type="paragraph" w:styleId="42">
    <w:name w:val="toc 4"/>
    <w:basedOn w:val="a"/>
    <w:next w:val="a"/>
    <w:autoRedefine/>
    <w:uiPriority w:val="39"/>
    <w:unhideWhenUsed/>
    <w:rsid w:val="00B90935"/>
    <w:pPr>
      <w:ind w:leftChars="600" w:left="1260"/>
    </w:pPr>
    <w:rPr>
      <w:rFonts w:asciiTheme="minorHAnsi" w:eastAsiaTheme="minorEastAsia" w:hAnsiTheme="minorHAnsi" w:cstheme="minorBidi"/>
      <w:szCs w:val="22"/>
      <w:lang w:bidi="ar-SA"/>
    </w:rPr>
  </w:style>
  <w:style w:type="paragraph" w:styleId="51">
    <w:name w:val="toc 5"/>
    <w:basedOn w:val="a"/>
    <w:next w:val="a"/>
    <w:autoRedefine/>
    <w:uiPriority w:val="39"/>
    <w:unhideWhenUsed/>
    <w:rsid w:val="00B90935"/>
    <w:pPr>
      <w:ind w:leftChars="800" w:left="1680"/>
    </w:pPr>
    <w:rPr>
      <w:rFonts w:asciiTheme="minorHAnsi" w:eastAsiaTheme="minorEastAsia" w:hAnsiTheme="minorHAnsi" w:cstheme="minorBidi"/>
      <w:szCs w:val="22"/>
      <w:lang w:bidi="ar-SA"/>
    </w:rPr>
  </w:style>
  <w:style w:type="paragraph" w:styleId="60">
    <w:name w:val="toc 6"/>
    <w:basedOn w:val="a"/>
    <w:next w:val="a"/>
    <w:autoRedefine/>
    <w:uiPriority w:val="39"/>
    <w:unhideWhenUsed/>
    <w:rsid w:val="00B90935"/>
    <w:pPr>
      <w:ind w:leftChars="1000" w:left="2100"/>
    </w:pPr>
    <w:rPr>
      <w:rFonts w:asciiTheme="minorHAnsi" w:eastAsiaTheme="minorEastAsia" w:hAnsiTheme="minorHAnsi" w:cstheme="minorBidi"/>
      <w:szCs w:val="22"/>
      <w:lang w:bidi="ar-SA"/>
    </w:rPr>
  </w:style>
  <w:style w:type="paragraph" w:styleId="70">
    <w:name w:val="toc 7"/>
    <w:basedOn w:val="a"/>
    <w:next w:val="a"/>
    <w:autoRedefine/>
    <w:uiPriority w:val="39"/>
    <w:unhideWhenUsed/>
    <w:rsid w:val="00B90935"/>
    <w:pPr>
      <w:ind w:leftChars="1200" w:left="2520"/>
    </w:pPr>
    <w:rPr>
      <w:rFonts w:asciiTheme="minorHAnsi" w:eastAsiaTheme="minorEastAsia" w:hAnsiTheme="minorHAnsi" w:cstheme="minorBidi"/>
      <w:szCs w:val="22"/>
      <w:lang w:bidi="ar-SA"/>
    </w:rPr>
  </w:style>
  <w:style w:type="paragraph" w:styleId="80">
    <w:name w:val="toc 8"/>
    <w:basedOn w:val="a"/>
    <w:next w:val="a"/>
    <w:autoRedefine/>
    <w:uiPriority w:val="39"/>
    <w:unhideWhenUsed/>
    <w:rsid w:val="00B90935"/>
    <w:pPr>
      <w:ind w:leftChars="1400" w:left="2940"/>
    </w:pPr>
    <w:rPr>
      <w:rFonts w:asciiTheme="minorHAnsi" w:eastAsiaTheme="minorEastAsia" w:hAnsiTheme="minorHAnsi" w:cstheme="minorBidi"/>
      <w:szCs w:val="22"/>
      <w:lang w:bidi="ar-SA"/>
    </w:rPr>
  </w:style>
  <w:style w:type="paragraph" w:styleId="90">
    <w:name w:val="toc 9"/>
    <w:basedOn w:val="a"/>
    <w:next w:val="a"/>
    <w:autoRedefine/>
    <w:uiPriority w:val="39"/>
    <w:unhideWhenUsed/>
    <w:rsid w:val="00B90935"/>
    <w:pPr>
      <w:ind w:leftChars="1600" w:left="3360"/>
    </w:pPr>
    <w:rPr>
      <w:rFonts w:asciiTheme="minorHAnsi" w:eastAsiaTheme="minorEastAsia" w:hAnsiTheme="minorHAnsi" w:cstheme="minorBidi"/>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55"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56"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37027;&#20123;&#20107;&#20799;\&#31995;&#32479;&#30456;&#20851;\3.%205G&#22825;&#32447;&#31995;&#32479;\&#26041;&#26696;&#35770;&#35777;\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9A295-6478-46B7-AE4E-469A359CC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2581</TotalTime>
  <Pages>12</Pages>
  <Words>659</Words>
  <Characters>3760</Characters>
  <Application>Microsoft Office Word</Application>
  <DocSecurity>0</DocSecurity>
  <PresentationFormat/>
  <Lines>31</Lines>
  <Paragraphs>8</Paragraphs>
  <Slides>0</Slides>
  <Notes>0</Notes>
  <HiddenSlides>0</HiddenSlides>
  <MMClips>0</MMClips>
  <ScaleCrop>false</ScaleCrop>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feller</dc:creator>
  <cp:lastModifiedBy>feller</cp:lastModifiedBy>
  <cp:revision>182</cp:revision>
  <dcterms:created xsi:type="dcterms:W3CDTF">2014-12-15T10:50:00Z</dcterms:created>
  <dcterms:modified xsi:type="dcterms:W3CDTF">2016-05-19T15:03:00Z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